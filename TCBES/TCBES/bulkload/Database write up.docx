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653C" w14:textId="5003AFAC" w:rsidR="00335A88" w:rsidRPr="00335A88" w:rsidRDefault="00335A88" w:rsidP="00335A88">
      <w:pPr>
        <w:spacing w:after="0" w:line="240" w:lineRule="auto"/>
        <w:rPr>
          <w:b/>
        </w:rPr>
      </w:pPr>
      <w:r>
        <w:rPr>
          <w:b/>
        </w:rPr>
        <w:t>Documentation of the Database overall:</w:t>
      </w:r>
    </w:p>
    <w:p w14:paraId="347B9D73" w14:textId="77777777" w:rsidR="00F51CC7" w:rsidRDefault="00F51CC7" w:rsidP="00B27EF9">
      <w:pPr>
        <w:spacing w:after="0" w:line="240" w:lineRule="auto"/>
        <w:ind w:firstLine="720"/>
      </w:pPr>
      <w:r>
        <w:t>At the moment, data on endemic Hawaiian species is being kept on spreadsheets but the Biology Department anticipates that as more information is collected the current system will hurt more than help.  The database will be cataloging the different endemic Hawaiian species collected as well as when, where and by whom.  The database will allow the general public across the world that is interested in endemic Hawaiian species to view information regarding where certain species are found as well as giving the biologists a way to store and research their information efficiently.</w:t>
      </w:r>
    </w:p>
    <w:p w14:paraId="0554170D" w14:textId="5D82C074" w:rsidR="00F51CC7" w:rsidRDefault="00B27EF9" w:rsidP="00B27EF9">
      <w:pPr>
        <w:spacing w:after="0" w:line="240" w:lineRule="auto"/>
        <w:ind w:firstLine="720"/>
      </w:pPr>
      <w:r>
        <w:t xml:space="preserve">The entities/relationships that we added to </w:t>
      </w:r>
      <w:r w:rsidR="00E80554">
        <w:t>the EER model were the location_</w:t>
      </w:r>
      <w:r>
        <w:t xml:space="preserve">details, specimen_location_code, and upload_column_names.  The entity upload_column_names is used to facilitate </w:t>
      </w:r>
      <w:r w:rsidR="008B4CFE">
        <w:t>the entry of information through the bulkload update.  Upload_column_names stores the collector’s abbreviation and the name they use as a header for their xml (the format the bulkload accepts) document as primary keys with attribute_name representing the actual database attribute name and name_type specifying the taxonomy name.</w:t>
      </w:r>
      <w:r w:rsidR="00E80554">
        <w:t xml:space="preserve">  We needed to link a specimen to a location detail because </w:t>
      </w:r>
      <w:r w:rsidR="00CD0BBF">
        <w:t>originally the location detail was in the location table which was then linked to the event table.  The problem with this is that many specimen</w:t>
      </w:r>
      <w:r w:rsidR="007A2D83">
        <w:t>s</w:t>
      </w:r>
      <w:r w:rsidR="00CD0BBF">
        <w:t xml:space="preserve"> were collected at one event and each specimen needed to be linked to their own location detail.  Thus, we split off the location detail from the location table and created a relationship between specimen and location detail called </w:t>
      </w:r>
      <w:r w:rsidR="00173992">
        <w:t>specimen_location_code.</w:t>
      </w:r>
    </w:p>
    <w:p w14:paraId="7B87AFF0" w14:textId="77777777" w:rsidR="00225CD3" w:rsidRDefault="00225CD3" w:rsidP="00B27EF9">
      <w:pPr>
        <w:spacing w:after="0" w:line="240" w:lineRule="auto"/>
        <w:ind w:firstLine="720"/>
      </w:pPr>
    </w:p>
    <w:p w14:paraId="3F8C8E8E" w14:textId="0E45A72C" w:rsidR="0093309B" w:rsidRDefault="0093309B" w:rsidP="00225CD3">
      <w:pPr>
        <w:spacing w:after="0" w:line="240" w:lineRule="auto"/>
        <w:rPr>
          <w:b/>
        </w:rPr>
      </w:pPr>
      <w:r w:rsidRPr="00225CD3">
        <w:rPr>
          <w:b/>
        </w:rPr>
        <w:t>Please find the Entity Relationship Model on Attachment 1.</w:t>
      </w:r>
    </w:p>
    <w:p w14:paraId="1F758526" w14:textId="77777777" w:rsidR="00225CD3" w:rsidRPr="00225CD3" w:rsidRDefault="00225CD3" w:rsidP="00225CD3">
      <w:pPr>
        <w:spacing w:after="0" w:line="240" w:lineRule="auto"/>
        <w:rPr>
          <w:b/>
        </w:rPr>
      </w:pPr>
    </w:p>
    <w:p w14:paraId="6F55DC73" w14:textId="06581466" w:rsidR="0053056F" w:rsidRDefault="0053056F" w:rsidP="00225CD3">
      <w:pPr>
        <w:spacing w:after="0" w:line="240" w:lineRule="auto"/>
        <w:rPr>
          <w:b/>
        </w:rPr>
      </w:pPr>
      <w:r w:rsidRPr="00225CD3">
        <w:rPr>
          <w:b/>
        </w:rPr>
        <w:t>Please find the</w:t>
      </w:r>
      <w:r w:rsidR="0093309B" w:rsidRPr="00225CD3">
        <w:rPr>
          <w:b/>
        </w:rPr>
        <w:t xml:space="preserve"> Database Schema on Attachment 2.</w:t>
      </w:r>
    </w:p>
    <w:p w14:paraId="7A81B920" w14:textId="77777777" w:rsidR="00225CD3" w:rsidRPr="00225CD3" w:rsidRDefault="00225CD3" w:rsidP="00225CD3">
      <w:pPr>
        <w:spacing w:after="0" w:line="240" w:lineRule="auto"/>
        <w:rPr>
          <w:b/>
        </w:rPr>
      </w:pPr>
    </w:p>
    <w:p w14:paraId="06051223" w14:textId="77777777" w:rsidR="008B4CFE" w:rsidRPr="00225CD3" w:rsidRDefault="008B4CFE" w:rsidP="00225CD3">
      <w:pPr>
        <w:spacing w:after="0" w:line="240" w:lineRule="auto"/>
        <w:rPr>
          <w:b/>
        </w:rPr>
      </w:pPr>
      <w:r w:rsidRPr="00225CD3">
        <w:rPr>
          <w:b/>
        </w:rPr>
        <w:t>The create script in order to generate the database:</w:t>
      </w:r>
    </w:p>
    <w:p w14:paraId="0B9575FA" w14:textId="77777777" w:rsidR="008B4CFE" w:rsidRDefault="008B4CFE" w:rsidP="008B4CFE">
      <w:pPr>
        <w:spacing w:after="0" w:line="240" w:lineRule="auto"/>
      </w:pPr>
      <w:r>
        <w:t>CREATE TABLE locality (</w:t>
      </w:r>
    </w:p>
    <w:p w14:paraId="7FDBA034" w14:textId="77777777" w:rsidR="008B4CFE" w:rsidRDefault="008B4CFE" w:rsidP="008B4CFE">
      <w:pPr>
        <w:spacing w:after="0" w:line="240" w:lineRule="auto"/>
      </w:pPr>
      <w:r>
        <w:t xml:space="preserve">  locality_name VARCHAR(100) NOT NULL,</w:t>
      </w:r>
    </w:p>
    <w:p w14:paraId="279DE76C" w14:textId="77777777" w:rsidR="008B4CFE" w:rsidRDefault="008B4CFE" w:rsidP="008B4CFE">
      <w:pPr>
        <w:spacing w:after="0" w:line="240" w:lineRule="auto"/>
      </w:pPr>
      <w:r>
        <w:t xml:space="preserve">  PRIMARY KEY(locality_name)</w:t>
      </w:r>
    </w:p>
    <w:p w14:paraId="6FC3EFBA" w14:textId="77777777" w:rsidR="008B4CFE" w:rsidRDefault="008B4CFE" w:rsidP="008B4CFE">
      <w:pPr>
        <w:spacing w:after="0" w:line="240" w:lineRule="auto"/>
      </w:pPr>
      <w:r>
        <w:t>);</w:t>
      </w:r>
    </w:p>
    <w:p w14:paraId="4AD09613" w14:textId="18753DFA" w:rsidR="008B4CFE" w:rsidRDefault="008B4CFE" w:rsidP="008B4CFE">
      <w:pPr>
        <w:spacing w:after="0" w:line="240" w:lineRule="auto"/>
      </w:pPr>
    </w:p>
    <w:p w14:paraId="3F1A3922" w14:textId="77777777" w:rsidR="008B4CFE" w:rsidRDefault="008B4CFE" w:rsidP="008B4CFE">
      <w:pPr>
        <w:spacing w:after="0" w:line="240" w:lineRule="auto"/>
      </w:pPr>
      <w:r>
        <w:t>CREATE TABLE sex (</w:t>
      </w:r>
    </w:p>
    <w:p w14:paraId="6C0EAC35" w14:textId="77777777" w:rsidR="008B4CFE" w:rsidRDefault="008B4CFE" w:rsidP="008B4CFE">
      <w:pPr>
        <w:spacing w:after="0" w:line="240" w:lineRule="auto"/>
      </w:pPr>
      <w:r>
        <w:t xml:space="preserve">  sex_code CHAR(6) NOT NULL,</w:t>
      </w:r>
    </w:p>
    <w:p w14:paraId="09F16BD0" w14:textId="77777777" w:rsidR="008B4CFE" w:rsidRDefault="008B4CFE" w:rsidP="008B4CFE">
      <w:pPr>
        <w:spacing w:after="0" w:line="240" w:lineRule="auto"/>
      </w:pPr>
      <w:r>
        <w:t xml:space="preserve">  sex_type VARCHAR(255) NULL,</w:t>
      </w:r>
    </w:p>
    <w:p w14:paraId="0DC1B619" w14:textId="77777777" w:rsidR="008B4CFE" w:rsidRDefault="008B4CFE" w:rsidP="008B4CFE">
      <w:pPr>
        <w:spacing w:after="0" w:line="240" w:lineRule="auto"/>
      </w:pPr>
      <w:r>
        <w:t xml:space="preserve">  PRIMARY KEY(sex_code)</w:t>
      </w:r>
    </w:p>
    <w:p w14:paraId="5B73A503" w14:textId="77777777" w:rsidR="008B4CFE" w:rsidRDefault="008B4CFE" w:rsidP="008B4CFE">
      <w:pPr>
        <w:spacing w:after="0" w:line="240" w:lineRule="auto"/>
      </w:pPr>
      <w:r>
        <w:t>);</w:t>
      </w:r>
    </w:p>
    <w:p w14:paraId="7E8E4C50" w14:textId="77777777" w:rsidR="008B4CFE" w:rsidRDefault="008B4CFE" w:rsidP="008B4CFE">
      <w:pPr>
        <w:spacing w:after="0" w:line="240" w:lineRule="auto"/>
      </w:pPr>
    </w:p>
    <w:p w14:paraId="34128C4E" w14:textId="77777777" w:rsidR="008B4CFE" w:rsidRDefault="008B4CFE" w:rsidP="008B4CFE">
      <w:pPr>
        <w:spacing w:after="0" w:line="240" w:lineRule="auto"/>
      </w:pPr>
      <w:r>
        <w:t>CREATE TABLE preservation_status (</w:t>
      </w:r>
    </w:p>
    <w:p w14:paraId="469D4DC0" w14:textId="77777777" w:rsidR="008B4CFE" w:rsidRDefault="008B4CFE" w:rsidP="008B4CFE">
      <w:pPr>
        <w:spacing w:after="0" w:line="240" w:lineRule="auto"/>
      </w:pPr>
      <w:r>
        <w:t xml:space="preserve">  status_code CHAR(4) NOT NULL,</w:t>
      </w:r>
    </w:p>
    <w:p w14:paraId="1BBC882F" w14:textId="77777777" w:rsidR="008B4CFE" w:rsidRDefault="008B4CFE" w:rsidP="008B4CFE">
      <w:pPr>
        <w:spacing w:after="0" w:line="240" w:lineRule="auto"/>
      </w:pPr>
      <w:r>
        <w:t xml:space="preserve">  status_description VARCHAR(255) NULL,</w:t>
      </w:r>
    </w:p>
    <w:p w14:paraId="2AC126DA" w14:textId="77777777" w:rsidR="008B4CFE" w:rsidRDefault="008B4CFE" w:rsidP="008B4CFE">
      <w:pPr>
        <w:spacing w:after="0" w:line="240" w:lineRule="auto"/>
      </w:pPr>
      <w:r>
        <w:t xml:space="preserve">  PRIMARY KEY(status_code)</w:t>
      </w:r>
    </w:p>
    <w:p w14:paraId="4EFC4060" w14:textId="77777777" w:rsidR="008B4CFE" w:rsidRDefault="008B4CFE" w:rsidP="008B4CFE">
      <w:pPr>
        <w:spacing w:after="0" w:line="240" w:lineRule="auto"/>
      </w:pPr>
      <w:r>
        <w:t>);</w:t>
      </w:r>
    </w:p>
    <w:p w14:paraId="3E3E9225" w14:textId="77777777" w:rsidR="008B4CFE" w:rsidRDefault="008B4CFE" w:rsidP="008B4CFE">
      <w:pPr>
        <w:spacing w:after="0" w:line="240" w:lineRule="auto"/>
      </w:pPr>
    </w:p>
    <w:p w14:paraId="0179652B" w14:textId="77777777" w:rsidR="008B4CFE" w:rsidRDefault="008B4CFE" w:rsidP="008B4CFE">
      <w:pPr>
        <w:spacing w:after="0" w:line="240" w:lineRule="auto"/>
      </w:pPr>
      <w:r>
        <w:t>CREATE TABLE organization (</w:t>
      </w:r>
    </w:p>
    <w:p w14:paraId="292AE04A" w14:textId="77777777" w:rsidR="008B4CFE" w:rsidRDefault="008B4CFE" w:rsidP="008B4CFE">
      <w:pPr>
        <w:spacing w:after="0" w:line="240" w:lineRule="auto"/>
      </w:pPr>
      <w:r>
        <w:t xml:space="preserve">  abbr4_organization CHAR(4) NOT NULL,</w:t>
      </w:r>
    </w:p>
    <w:p w14:paraId="6CEB3D2A" w14:textId="77777777" w:rsidR="008B4CFE" w:rsidRDefault="008B4CFE" w:rsidP="008B4CFE">
      <w:pPr>
        <w:spacing w:after="0" w:line="240" w:lineRule="auto"/>
      </w:pPr>
      <w:r>
        <w:t xml:space="preserve">  organization_name VARCHAR(50) NOT NULL,</w:t>
      </w:r>
    </w:p>
    <w:p w14:paraId="17966823" w14:textId="77777777" w:rsidR="008B4CFE" w:rsidRDefault="008B4CFE" w:rsidP="008B4CFE">
      <w:pPr>
        <w:spacing w:after="0" w:line="240" w:lineRule="auto"/>
      </w:pPr>
      <w:r>
        <w:t xml:space="preserve">  organization_street VARCHAR(50) NULL,</w:t>
      </w:r>
    </w:p>
    <w:p w14:paraId="0025C9C8" w14:textId="77777777" w:rsidR="008B4CFE" w:rsidRDefault="008B4CFE" w:rsidP="008B4CFE">
      <w:pPr>
        <w:spacing w:after="0" w:line="240" w:lineRule="auto"/>
      </w:pPr>
      <w:r>
        <w:t xml:space="preserve">  organization_city VARCHAR(50) NULL,</w:t>
      </w:r>
    </w:p>
    <w:p w14:paraId="44BAA093" w14:textId="77777777" w:rsidR="008B4CFE" w:rsidRDefault="008B4CFE" w:rsidP="008B4CFE">
      <w:pPr>
        <w:spacing w:after="0" w:line="240" w:lineRule="auto"/>
      </w:pPr>
      <w:r>
        <w:t xml:space="preserve">  organization_state VARCHAR(50) NULL,</w:t>
      </w:r>
    </w:p>
    <w:p w14:paraId="46AEF39B" w14:textId="77777777" w:rsidR="008B4CFE" w:rsidRDefault="008B4CFE" w:rsidP="008B4CFE">
      <w:pPr>
        <w:spacing w:after="0" w:line="240" w:lineRule="auto"/>
      </w:pPr>
      <w:r>
        <w:t xml:space="preserve">  organization_zip VARCHAR(10) NULL,</w:t>
      </w:r>
    </w:p>
    <w:p w14:paraId="40C45F1E" w14:textId="77777777" w:rsidR="008B4CFE" w:rsidRDefault="008B4CFE" w:rsidP="008B4CFE">
      <w:pPr>
        <w:spacing w:after="0" w:line="240" w:lineRule="auto"/>
      </w:pPr>
      <w:r>
        <w:t xml:space="preserve">  organization_note VARCHAR(255) NULL,</w:t>
      </w:r>
    </w:p>
    <w:p w14:paraId="4881EB9F" w14:textId="77777777" w:rsidR="008B4CFE" w:rsidRDefault="008B4CFE" w:rsidP="008B4CFE">
      <w:pPr>
        <w:spacing w:after="0" w:line="240" w:lineRule="auto"/>
      </w:pPr>
      <w:r>
        <w:lastRenderedPageBreak/>
        <w:t xml:space="preserve">  organization_country VARCHAR(50) NULL,</w:t>
      </w:r>
    </w:p>
    <w:p w14:paraId="3B3917EA" w14:textId="77777777" w:rsidR="008B4CFE" w:rsidRDefault="008B4CFE" w:rsidP="008B4CFE">
      <w:pPr>
        <w:spacing w:after="0" w:line="240" w:lineRule="auto"/>
      </w:pPr>
      <w:r>
        <w:t xml:space="preserve">  PRIMARY KEY(abbr4_organization)</w:t>
      </w:r>
    </w:p>
    <w:p w14:paraId="18574E17" w14:textId="77777777" w:rsidR="008B4CFE" w:rsidRDefault="008B4CFE" w:rsidP="008B4CFE">
      <w:pPr>
        <w:spacing w:after="0" w:line="240" w:lineRule="auto"/>
      </w:pPr>
      <w:r>
        <w:t>);</w:t>
      </w:r>
    </w:p>
    <w:p w14:paraId="685B9947" w14:textId="77777777" w:rsidR="008B4CFE" w:rsidRDefault="008B4CFE" w:rsidP="008B4CFE">
      <w:pPr>
        <w:spacing w:after="0" w:line="240" w:lineRule="auto"/>
      </w:pPr>
    </w:p>
    <w:p w14:paraId="1D14193A" w14:textId="77777777" w:rsidR="008B4CFE" w:rsidRDefault="008B4CFE" w:rsidP="008B4CFE">
      <w:pPr>
        <w:spacing w:after="0" w:line="240" w:lineRule="auto"/>
      </w:pPr>
      <w:r>
        <w:t>CREATE TABLE media_type (</w:t>
      </w:r>
    </w:p>
    <w:p w14:paraId="27189725" w14:textId="77777777" w:rsidR="008B4CFE" w:rsidRDefault="008B4CFE" w:rsidP="008B4CFE">
      <w:pPr>
        <w:spacing w:after="0" w:line="240" w:lineRule="auto"/>
      </w:pPr>
      <w:r>
        <w:t xml:space="preserve">  file_format CHAR(4) NOT NULL,</w:t>
      </w:r>
    </w:p>
    <w:p w14:paraId="756B2E72" w14:textId="77777777" w:rsidR="008B4CFE" w:rsidRDefault="008B4CFE" w:rsidP="008B4CFE">
      <w:pPr>
        <w:spacing w:after="0" w:line="240" w:lineRule="auto"/>
      </w:pPr>
      <w:r>
        <w:t xml:space="preserve">  media_type_note VARCHAR(255) NULL,</w:t>
      </w:r>
    </w:p>
    <w:p w14:paraId="2BE1BA9C" w14:textId="77777777" w:rsidR="008B4CFE" w:rsidRDefault="008B4CFE" w:rsidP="008B4CFE">
      <w:pPr>
        <w:spacing w:after="0" w:line="240" w:lineRule="auto"/>
      </w:pPr>
      <w:r>
        <w:t xml:space="preserve">  PRIMARY KEY(file_format)</w:t>
      </w:r>
    </w:p>
    <w:p w14:paraId="0DC0BB6E" w14:textId="77777777" w:rsidR="008B4CFE" w:rsidRDefault="008B4CFE" w:rsidP="008B4CFE">
      <w:pPr>
        <w:spacing w:after="0" w:line="240" w:lineRule="auto"/>
      </w:pPr>
      <w:r>
        <w:t>);</w:t>
      </w:r>
    </w:p>
    <w:p w14:paraId="35E32CC0" w14:textId="77777777" w:rsidR="008B4CFE" w:rsidRDefault="008B4CFE" w:rsidP="008B4CFE">
      <w:pPr>
        <w:spacing w:after="0" w:line="240" w:lineRule="auto"/>
      </w:pPr>
    </w:p>
    <w:p w14:paraId="673887A8" w14:textId="77777777" w:rsidR="008B4CFE" w:rsidRDefault="008B4CFE" w:rsidP="008B4CFE">
      <w:pPr>
        <w:spacing w:after="0" w:line="240" w:lineRule="auto"/>
      </w:pPr>
      <w:r>
        <w:t>CREATE TABLE meta (</w:t>
      </w:r>
    </w:p>
    <w:p w14:paraId="7EB923ED" w14:textId="77777777" w:rsidR="008B4CFE" w:rsidRDefault="008B4CFE" w:rsidP="008B4CFE">
      <w:pPr>
        <w:spacing w:after="0" w:line="240" w:lineRule="auto"/>
      </w:pPr>
      <w:r>
        <w:t xml:space="preserve">  meta_item CHAR(10) NOT NULL,</w:t>
      </w:r>
    </w:p>
    <w:p w14:paraId="1FA42A85" w14:textId="77777777" w:rsidR="008B4CFE" w:rsidRDefault="008B4CFE" w:rsidP="008B4CFE">
      <w:pPr>
        <w:spacing w:after="0" w:line="240" w:lineRule="auto"/>
      </w:pPr>
      <w:r>
        <w:t xml:space="preserve">  PRIMARY KEY(meta_item)</w:t>
      </w:r>
    </w:p>
    <w:p w14:paraId="77FFE7AF" w14:textId="77777777" w:rsidR="008B4CFE" w:rsidRDefault="008B4CFE" w:rsidP="008B4CFE">
      <w:pPr>
        <w:spacing w:after="0" w:line="240" w:lineRule="auto"/>
      </w:pPr>
      <w:r>
        <w:t>);</w:t>
      </w:r>
    </w:p>
    <w:p w14:paraId="2F682DB2" w14:textId="77777777" w:rsidR="008B4CFE" w:rsidRDefault="008B4CFE" w:rsidP="008B4CFE">
      <w:pPr>
        <w:spacing w:after="0" w:line="240" w:lineRule="auto"/>
      </w:pPr>
    </w:p>
    <w:p w14:paraId="4AADC893" w14:textId="77777777" w:rsidR="008B4CFE" w:rsidRDefault="008B4CFE" w:rsidP="008B4CFE">
      <w:pPr>
        <w:spacing w:after="0" w:line="240" w:lineRule="auto"/>
      </w:pPr>
      <w:r>
        <w:t>CREATE TABLE location_details (</w:t>
      </w:r>
    </w:p>
    <w:p w14:paraId="07F4911D" w14:textId="77777777" w:rsidR="008B4CFE" w:rsidRDefault="008B4CFE" w:rsidP="008B4CFE">
      <w:pPr>
        <w:spacing w:after="0" w:line="240" w:lineRule="auto"/>
      </w:pPr>
      <w:r>
        <w:t xml:space="preserve">  location_detail_code INTEGER UNSIGNED NOT NULL AUTO_INCREMENT,</w:t>
      </w:r>
    </w:p>
    <w:p w14:paraId="4C6FB39E" w14:textId="77777777" w:rsidR="008B4CFE" w:rsidRDefault="008B4CFE" w:rsidP="008B4CFE">
      <w:pPr>
        <w:spacing w:after="0" w:line="240" w:lineRule="auto"/>
      </w:pPr>
      <w:r>
        <w:t xml:space="preserve">  north_degree DECIMAL(12.7) NOT NULL,</w:t>
      </w:r>
    </w:p>
    <w:p w14:paraId="744A8312" w14:textId="77777777" w:rsidR="008B4CFE" w:rsidRDefault="008B4CFE" w:rsidP="008B4CFE">
      <w:pPr>
        <w:spacing w:after="0" w:line="240" w:lineRule="auto"/>
      </w:pPr>
      <w:r>
        <w:t xml:space="preserve">  west_degree DECIMAL(12.7) NOT NULL,</w:t>
      </w:r>
    </w:p>
    <w:p w14:paraId="69933F19" w14:textId="77777777" w:rsidR="008B4CFE" w:rsidRDefault="008B4CFE" w:rsidP="008B4CFE">
      <w:pPr>
        <w:spacing w:after="0" w:line="240" w:lineRule="auto"/>
      </w:pPr>
      <w:r>
        <w:t xml:space="preserve">  elevation_foot DECIMAL NULL,</w:t>
      </w:r>
    </w:p>
    <w:p w14:paraId="50E8A222" w14:textId="77777777" w:rsidR="008B4CFE" w:rsidRDefault="008B4CFE" w:rsidP="008B4CFE">
      <w:pPr>
        <w:spacing w:after="0" w:line="240" w:lineRule="auto"/>
      </w:pPr>
      <w:r>
        <w:t xml:space="preserve">  waypoint VARCHAR(25) NULL,</w:t>
      </w:r>
    </w:p>
    <w:p w14:paraId="07A0DC74" w14:textId="77777777" w:rsidR="008B4CFE" w:rsidRDefault="008B4CFE" w:rsidP="008B4CFE">
      <w:pPr>
        <w:spacing w:after="0" w:line="240" w:lineRule="auto"/>
      </w:pPr>
      <w:r>
        <w:t xml:space="preserve">  utm_zone INTEGER UNSIGNED NULL,</w:t>
      </w:r>
    </w:p>
    <w:p w14:paraId="41360969" w14:textId="77777777" w:rsidR="008B4CFE" w:rsidRDefault="008B4CFE" w:rsidP="008B4CFE">
      <w:pPr>
        <w:spacing w:after="0" w:line="240" w:lineRule="auto"/>
      </w:pPr>
      <w:r>
        <w:t xml:space="preserve">  utm_band CHAR(1) NULL,</w:t>
      </w:r>
    </w:p>
    <w:p w14:paraId="5113CE9F" w14:textId="77777777" w:rsidR="008B4CFE" w:rsidRDefault="008B4CFE" w:rsidP="008B4CFE">
      <w:pPr>
        <w:spacing w:after="0" w:line="240" w:lineRule="auto"/>
      </w:pPr>
      <w:r>
        <w:t xml:space="preserve">  utm_nothing INTEGER(7) UNSIGNED NULL,</w:t>
      </w:r>
    </w:p>
    <w:p w14:paraId="7FEA7C8E" w14:textId="77777777" w:rsidR="008B4CFE" w:rsidRDefault="008B4CFE" w:rsidP="008B4CFE">
      <w:pPr>
        <w:spacing w:after="0" w:line="240" w:lineRule="auto"/>
      </w:pPr>
      <w:r>
        <w:t xml:space="preserve">  utm_easting INTEGER(7) UNSIGNED NOT NULL,</w:t>
      </w:r>
    </w:p>
    <w:p w14:paraId="0C7A36C5" w14:textId="7E382F2E" w:rsidR="0051508B" w:rsidRDefault="008B4CFE" w:rsidP="008B4CFE">
      <w:pPr>
        <w:spacing w:after="0" w:line="240" w:lineRule="auto"/>
      </w:pPr>
      <w:r>
        <w:t xml:space="preserve">  PRIMARY KEY(location_detail_code)</w:t>
      </w:r>
    </w:p>
    <w:p w14:paraId="1C29B111" w14:textId="77777777" w:rsidR="008B4CFE" w:rsidRDefault="008B4CFE" w:rsidP="008B4CFE">
      <w:pPr>
        <w:spacing w:after="0" w:line="240" w:lineRule="auto"/>
      </w:pPr>
      <w:r>
        <w:t>)</w:t>
      </w:r>
    </w:p>
    <w:p w14:paraId="067AAA8D" w14:textId="77777777" w:rsidR="008B4CFE" w:rsidRDefault="008B4CFE" w:rsidP="008B4CFE">
      <w:pPr>
        <w:spacing w:after="0" w:line="240" w:lineRule="auto"/>
      </w:pPr>
      <w:r>
        <w:t>TYPE=InnoDB;</w:t>
      </w:r>
    </w:p>
    <w:p w14:paraId="2AEDA0BE" w14:textId="77777777" w:rsidR="008B4CFE" w:rsidRDefault="008B4CFE" w:rsidP="008B4CFE">
      <w:pPr>
        <w:spacing w:after="0" w:line="240" w:lineRule="auto"/>
      </w:pPr>
    </w:p>
    <w:p w14:paraId="793C515E" w14:textId="77777777" w:rsidR="008B4CFE" w:rsidRDefault="008B4CFE" w:rsidP="008B4CFE">
      <w:pPr>
        <w:spacing w:after="0" w:line="240" w:lineRule="auto"/>
      </w:pPr>
      <w:r>
        <w:t>CREATE TABLE reserve_permission (</w:t>
      </w:r>
    </w:p>
    <w:p w14:paraId="1A0A73C5" w14:textId="77777777" w:rsidR="008B4CFE" w:rsidRDefault="008B4CFE" w:rsidP="008B4CFE">
      <w:pPr>
        <w:spacing w:after="0" w:line="240" w:lineRule="auto"/>
      </w:pPr>
      <w:r>
        <w:t xml:space="preserve">  permission_type CHAR(20) NOT NULL,</w:t>
      </w:r>
    </w:p>
    <w:p w14:paraId="1E080058" w14:textId="77777777" w:rsidR="008B4CFE" w:rsidRDefault="008B4CFE" w:rsidP="008B4CFE">
      <w:pPr>
        <w:spacing w:after="0" w:line="240" w:lineRule="auto"/>
      </w:pPr>
      <w:r>
        <w:t xml:space="preserve">  PRIMARY KEY(permission_type)</w:t>
      </w:r>
    </w:p>
    <w:p w14:paraId="3401F727" w14:textId="77777777" w:rsidR="008B4CFE" w:rsidRDefault="008B4CFE" w:rsidP="008B4CFE">
      <w:pPr>
        <w:spacing w:after="0" w:line="240" w:lineRule="auto"/>
      </w:pPr>
      <w:r>
        <w:t>);</w:t>
      </w:r>
    </w:p>
    <w:p w14:paraId="4A735C13" w14:textId="77777777" w:rsidR="008B4CFE" w:rsidRDefault="008B4CFE" w:rsidP="008B4CFE">
      <w:pPr>
        <w:spacing w:after="0" w:line="240" w:lineRule="auto"/>
      </w:pPr>
    </w:p>
    <w:p w14:paraId="46A014A0" w14:textId="77777777" w:rsidR="008B4CFE" w:rsidRDefault="008B4CFE" w:rsidP="008B4CFE">
      <w:pPr>
        <w:spacing w:after="0" w:line="240" w:lineRule="auto"/>
      </w:pPr>
      <w:r>
        <w:t>CREATE TABLE life (</w:t>
      </w:r>
    </w:p>
    <w:p w14:paraId="06442228" w14:textId="77777777" w:rsidR="008B4CFE" w:rsidRDefault="008B4CFE" w:rsidP="008B4CFE">
      <w:pPr>
        <w:spacing w:after="0" w:line="240" w:lineRule="auto"/>
      </w:pPr>
      <w:r>
        <w:t xml:space="preserve">  short_scientific_name CHAR(9) NOT NULL,</w:t>
      </w:r>
    </w:p>
    <w:p w14:paraId="7EDF1ECF" w14:textId="77777777" w:rsidR="008B4CFE" w:rsidRDefault="008B4CFE" w:rsidP="008B4CFE">
      <w:pPr>
        <w:spacing w:after="0" w:line="240" w:lineRule="auto"/>
      </w:pPr>
      <w:r>
        <w:t xml:space="preserve">  scientific_name VARCHAR(50) NOT NULL,</w:t>
      </w:r>
    </w:p>
    <w:p w14:paraId="50ADF9F0" w14:textId="77777777" w:rsidR="008B4CFE" w:rsidRDefault="008B4CFE" w:rsidP="008B4CFE">
      <w:pPr>
        <w:spacing w:after="0" w:line="240" w:lineRule="auto"/>
      </w:pPr>
      <w:r>
        <w:t xml:space="preserve">  PRIMARY KEY(short_scientific_name),</w:t>
      </w:r>
    </w:p>
    <w:p w14:paraId="3D5A4713" w14:textId="77777777" w:rsidR="008B4CFE" w:rsidRDefault="008B4CFE" w:rsidP="008B4CFE">
      <w:pPr>
        <w:spacing w:after="0" w:line="240" w:lineRule="auto"/>
      </w:pPr>
      <w:r>
        <w:t xml:space="preserve">  FULLTEXT INDEX life_FullText1(scientific_name),</w:t>
      </w:r>
    </w:p>
    <w:p w14:paraId="4B658A67" w14:textId="77777777" w:rsidR="008B4CFE" w:rsidRDefault="008B4CFE" w:rsidP="008B4CFE">
      <w:pPr>
        <w:spacing w:after="0" w:line="240" w:lineRule="auto"/>
      </w:pPr>
      <w:r>
        <w:t xml:space="preserve">  UNIQUE INDEX life_Unique1(scientific_name)</w:t>
      </w:r>
    </w:p>
    <w:p w14:paraId="117B7DD8" w14:textId="77777777" w:rsidR="008B4CFE" w:rsidRDefault="008B4CFE" w:rsidP="008B4CFE">
      <w:pPr>
        <w:spacing w:after="0" w:line="240" w:lineRule="auto"/>
      </w:pPr>
      <w:r>
        <w:t>);</w:t>
      </w:r>
    </w:p>
    <w:p w14:paraId="49977493" w14:textId="77777777" w:rsidR="008B4CFE" w:rsidRDefault="008B4CFE" w:rsidP="008B4CFE">
      <w:pPr>
        <w:spacing w:after="0" w:line="240" w:lineRule="auto"/>
      </w:pPr>
    </w:p>
    <w:p w14:paraId="52601294" w14:textId="77777777" w:rsidR="008B4CFE" w:rsidRDefault="008B4CFE" w:rsidP="008B4CFE">
      <w:pPr>
        <w:spacing w:after="0" w:line="240" w:lineRule="auto"/>
      </w:pPr>
      <w:r>
        <w:t>CREATE TABLE taxonomy (</w:t>
      </w:r>
    </w:p>
    <w:p w14:paraId="4AB5962D" w14:textId="77777777" w:rsidR="008B4CFE" w:rsidRDefault="008B4CFE" w:rsidP="008B4CFE">
      <w:pPr>
        <w:spacing w:after="0" w:line="240" w:lineRule="auto"/>
      </w:pPr>
      <w:r>
        <w:t xml:space="preserve">  rank_name CHAR(15) NOT NULL,</w:t>
      </w:r>
    </w:p>
    <w:p w14:paraId="334F1118" w14:textId="77777777" w:rsidR="008B4CFE" w:rsidRDefault="008B4CFE" w:rsidP="008B4CFE">
      <w:pPr>
        <w:spacing w:after="0" w:line="240" w:lineRule="auto"/>
      </w:pPr>
      <w:r>
        <w:t xml:space="preserve">  rank_name_2 CHAR(15) NOT NULL,</w:t>
      </w:r>
    </w:p>
    <w:p w14:paraId="7B4F89E6" w14:textId="77777777" w:rsidR="008B4CFE" w:rsidRDefault="008B4CFE" w:rsidP="008B4CFE">
      <w:pPr>
        <w:spacing w:after="0" w:line="240" w:lineRule="auto"/>
      </w:pPr>
      <w:r>
        <w:t xml:space="preserve">  mandatory ENUM('yes','no') NOT NULL,</w:t>
      </w:r>
    </w:p>
    <w:p w14:paraId="356A47FF" w14:textId="77777777" w:rsidR="008B4CFE" w:rsidRDefault="008B4CFE" w:rsidP="008B4CFE">
      <w:pPr>
        <w:spacing w:after="0" w:line="240" w:lineRule="auto"/>
      </w:pPr>
      <w:r>
        <w:t xml:space="preserve">  PRIMARY KEY(rank_name),</w:t>
      </w:r>
    </w:p>
    <w:p w14:paraId="4958DCD3" w14:textId="77777777" w:rsidR="008B4CFE" w:rsidRDefault="008B4CFE" w:rsidP="008B4CFE">
      <w:pPr>
        <w:spacing w:after="0" w:line="240" w:lineRule="auto"/>
      </w:pPr>
      <w:r>
        <w:t xml:space="preserve">  INDEX taxonomy_FKInd</w:t>
      </w:r>
      <w:bookmarkStart w:id="0" w:name="_GoBack"/>
      <w:bookmarkEnd w:id="0"/>
      <w:r>
        <w:t>ex1(rank_name_2),</w:t>
      </w:r>
    </w:p>
    <w:p w14:paraId="711C66A9" w14:textId="77777777" w:rsidR="008B4CFE" w:rsidRDefault="008B4CFE" w:rsidP="008B4CFE">
      <w:pPr>
        <w:spacing w:after="0" w:line="240" w:lineRule="auto"/>
      </w:pPr>
      <w:r>
        <w:lastRenderedPageBreak/>
        <w:t xml:space="preserve">  FOREIGN KEY(rank_name_2)</w:t>
      </w:r>
    </w:p>
    <w:p w14:paraId="699B63B1" w14:textId="77777777" w:rsidR="008B4CFE" w:rsidRDefault="008B4CFE" w:rsidP="008B4CFE">
      <w:pPr>
        <w:spacing w:after="0" w:line="240" w:lineRule="auto"/>
      </w:pPr>
      <w:r>
        <w:t xml:space="preserve">    REFERENCES taxonomy(rank_name)</w:t>
      </w:r>
    </w:p>
    <w:p w14:paraId="094C78B6" w14:textId="77777777" w:rsidR="008B4CFE" w:rsidRDefault="008B4CFE" w:rsidP="008B4CFE">
      <w:pPr>
        <w:spacing w:after="0" w:line="240" w:lineRule="auto"/>
      </w:pPr>
      <w:r>
        <w:t xml:space="preserve">      ON DELETE NO ACTION</w:t>
      </w:r>
    </w:p>
    <w:p w14:paraId="55BF97D0" w14:textId="77777777" w:rsidR="008B4CFE" w:rsidRDefault="008B4CFE" w:rsidP="008B4CFE">
      <w:pPr>
        <w:spacing w:after="0" w:line="240" w:lineRule="auto"/>
      </w:pPr>
      <w:r>
        <w:t xml:space="preserve">      ON UPDATE NO ACTION</w:t>
      </w:r>
    </w:p>
    <w:p w14:paraId="322FDB28" w14:textId="77777777" w:rsidR="008B4CFE" w:rsidRDefault="008B4CFE" w:rsidP="008B4CFE">
      <w:pPr>
        <w:spacing w:after="0" w:line="240" w:lineRule="auto"/>
      </w:pPr>
      <w:r>
        <w:t>);</w:t>
      </w:r>
    </w:p>
    <w:p w14:paraId="70F76A24" w14:textId="77777777" w:rsidR="008B4CFE" w:rsidRDefault="008B4CFE" w:rsidP="008B4CFE">
      <w:pPr>
        <w:spacing w:after="0" w:line="240" w:lineRule="auto"/>
      </w:pPr>
    </w:p>
    <w:p w14:paraId="5EAFD466" w14:textId="77777777" w:rsidR="008B4CFE" w:rsidRDefault="008B4CFE" w:rsidP="008B4CFE">
      <w:pPr>
        <w:spacing w:after="0" w:line="240" w:lineRule="auto"/>
      </w:pPr>
      <w:r>
        <w:t>CREATE TABLE rank_type (</w:t>
      </w:r>
    </w:p>
    <w:p w14:paraId="1A74277F" w14:textId="77777777" w:rsidR="008B4CFE" w:rsidRDefault="008B4CFE" w:rsidP="008B4CFE">
      <w:pPr>
        <w:spacing w:after="0" w:line="240" w:lineRule="auto"/>
      </w:pPr>
      <w:r>
        <w:t xml:space="preserve">  rank_type CHAR(25) NOT NULL,</w:t>
      </w:r>
    </w:p>
    <w:p w14:paraId="751BEFD3" w14:textId="77777777" w:rsidR="008B4CFE" w:rsidRDefault="008B4CFE" w:rsidP="008B4CFE">
      <w:pPr>
        <w:spacing w:after="0" w:line="240" w:lineRule="auto"/>
      </w:pPr>
      <w:r>
        <w:t xml:space="preserve">  PRIMARY KEY(rank_type),</w:t>
      </w:r>
    </w:p>
    <w:p w14:paraId="4BCC76CD" w14:textId="77777777" w:rsidR="008B4CFE" w:rsidRDefault="008B4CFE" w:rsidP="008B4CFE">
      <w:pPr>
        <w:spacing w:after="0" w:line="240" w:lineRule="auto"/>
      </w:pPr>
      <w:r>
        <w:t xml:space="preserve">  FULLTEXT INDEX rank_type_FullText1(rank_type)</w:t>
      </w:r>
    </w:p>
    <w:p w14:paraId="7DF667C4" w14:textId="77777777" w:rsidR="008B4CFE" w:rsidRDefault="008B4CFE" w:rsidP="008B4CFE">
      <w:pPr>
        <w:spacing w:after="0" w:line="240" w:lineRule="auto"/>
      </w:pPr>
      <w:r>
        <w:t>);</w:t>
      </w:r>
    </w:p>
    <w:p w14:paraId="70F7CD7A" w14:textId="77777777" w:rsidR="008B4CFE" w:rsidRDefault="008B4CFE" w:rsidP="008B4CFE">
      <w:pPr>
        <w:spacing w:after="0" w:line="240" w:lineRule="auto"/>
      </w:pPr>
    </w:p>
    <w:p w14:paraId="6D92A426" w14:textId="77777777" w:rsidR="008B4CFE" w:rsidRDefault="008B4CFE" w:rsidP="008B4CFE">
      <w:pPr>
        <w:spacing w:after="0" w:line="240" w:lineRule="auto"/>
      </w:pPr>
      <w:r>
        <w:t>CREATE TABLE island (</w:t>
      </w:r>
    </w:p>
    <w:p w14:paraId="2DB03620" w14:textId="77777777" w:rsidR="008B4CFE" w:rsidRDefault="008B4CFE" w:rsidP="008B4CFE">
      <w:pPr>
        <w:spacing w:after="0" w:line="240" w:lineRule="auto"/>
      </w:pPr>
      <w:r>
        <w:t xml:space="preserve">  island_name CHAR(10) NOT NULL,</w:t>
      </w:r>
    </w:p>
    <w:p w14:paraId="5C1927E4" w14:textId="77777777" w:rsidR="008B4CFE" w:rsidRDefault="008B4CFE" w:rsidP="008B4CFE">
      <w:pPr>
        <w:spacing w:after="0" w:line="240" w:lineRule="auto"/>
      </w:pPr>
      <w:r>
        <w:t xml:space="preserve">  PRIMARY KEY(island_name)</w:t>
      </w:r>
    </w:p>
    <w:p w14:paraId="4C1C2D7E" w14:textId="77777777" w:rsidR="008B4CFE" w:rsidRDefault="008B4CFE" w:rsidP="008B4CFE">
      <w:pPr>
        <w:spacing w:after="0" w:line="240" w:lineRule="auto"/>
      </w:pPr>
      <w:r>
        <w:t>);</w:t>
      </w:r>
    </w:p>
    <w:p w14:paraId="700A288A" w14:textId="77777777" w:rsidR="008B4CFE" w:rsidRDefault="008B4CFE" w:rsidP="008B4CFE">
      <w:pPr>
        <w:spacing w:after="0" w:line="240" w:lineRule="auto"/>
      </w:pPr>
    </w:p>
    <w:p w14:paraId="50C23A4E" w14:textId="77777777" w:rsidR="008B4CFE" w:rsidRDefault="008B4CFE" w:rsidP="008B4CFE">
      <w:pPr>
        <w:spacing w:after="0" w:line="240" w:lineRule="auto"/>
      </w:pPr>
      <w:r>
        <w:t>CREATE TABLE container (</w:t>
      </w:r>
    </w:p>
    <w:p w14:paraId="4643AC0F" w14:textId="77777777" w:rsidR="008B4CFE" w:rsidRDefault="008B4CFE" w:rsidP="008B4CFE">
      <w:pPr>
        <w:spacing w:after="0" w:line="240" w:lineRule="auto"/>
      </w:pPr>
      <w:r>
        <w:t xml:space="preserve">  cabinet_code CHAR(5) NOT NULL,</w:t>
      </w:r>
    </w:p>
    <w:p w14:paraId="2D2CA09B" w14:textId="77777777" w:rsidR="008B4CFE" w:rsidRDefault="008B4CFE" w:rsidP="008B4CFE">
      <w:pPr>
        <w:spacing w:after="0" w:line="240" w:lineRule="auto"/>
      </w:pPr>
      <w:r>
        <w:t xml:space="preserve">  box_code CHAR(9) NOT NULL,</w:t>
      </w:r>
    </w:p>
    <w:p w14:paraId="241A1607" w14:textId="77777777" w:rsidR="008B4CFE" w:rsidRDefault="008B4CFE" w:rsidP="008B4CFE">
      <w:pPr>
        <w:spacing w:after="0" w:line="240" w:lineRule="auto"/>
      </w:pPr>
      <w:r>
        <w:t xml:space="preserve">  section_code CHAR(9) NOT NULL,</w:t>
      </w:r>
    </w:p>
    <w:p w14:paraId="17CBDB78" w14:textId="77777777" w:rsidR="008B4CFE" w:rsidRDefault="008B4CFE" w:rsidP="008B4CFE">
      <w:pPr>
        <w:spacing w:after="0" w:line="240" w:lineRule="auto"/>
      </w:pPr>
      <w:r>
        <w:t xml:space="preserve">  abbr4_organization CHAR(4) NOT NULL,</w:t>
      </w:r>
    </w:p>
    <w:p w14:paraId="02AF44AB" w14:textId="77777777" w:rsidR="008B4CFE" w:rsidRDefault="008B4CFE" w:rsidP="008B4CFE">
      <w:pPr>
        <w:spacing w:after="0" w:line="240" w:lineRule="auto"/>
      </w:pPr>
      <w:r>
        <w:t xml:space="preserve">  PRIMARY KEY(cabinet_code, box_code, section_code, abbr4_organization),</w:t>
      </w:r>
    </w:p>
    <w:p w14:paraId="18E9FED5" w14:textId="77777777" w:rsidR="008B4CFE" w:rsidRDefault="008B4CFE" w:rsidP="008B4CFE">
      <w:pPr>
        <w:spacing w:after="0" w:line="240" w:lineRule="auto"/>
      </w:pPr>
      <w:r>
        <w:t xml:space="preserve">  INDEX container_FKIndex1(abbr4_organization),</w:t>
      </w:r>
    </w:p>
    <w:p w14:paraId="63E1F963" w14:textId="77777777" w:rsidR="008B4CFE" w:rsidRDefault="008B4CFE" w:rsidP="008B4CFE">
      <w:pPr>
        <w:spacing w:after="0" w:line="240" w:lineRule="auto"/>
      </w:pPr>
      <w:r>
        <w:t xml:space="preserve">  FOREIGN KEY(abbr4_organization)</w:t>
      </w:r>
    </w:p>
    <w:p w14:paraId="6F292ACC" w14:textId="77777777" w:rsidR="008B4CFE" w:rsidRDefault="008B4CFE" w:rsidP="008B4CFE">
      <w:pPr>
        <w:spacing w:after="0" w:line="240" w:lineRule="auto"/>
      </w:pPr>
      <w:r>
        <w:t xml:space="preserve">    REFERENCES organization(abbr4_organization)</w:t>
      </w:r>
    </w:p>
    <w:p w14:paraId="195BBA2A" w14:textId="77777777" w:rsidR="008B4CFE" w:rsidRDefault="008B4CFE" w:rsidP="008B4CFE">
      <w:pPr>
        <w:spacing w:after="0" w:line="240" w:lineRule="auto"/>
      </w:pPr>
      <w:r>
        <w:t xml:space="preserve">      ON DELETE NO ACTION</w:t>
      </w:r>
    </w:p>
    <w:p w14:paraId="6F019FDE" w14:textId="77777777" w:rsidR="008B4CFE" w:rsidRDefault="008B4CFE" w:rsidP="008B4CFE">
      <w:pPr>
        <w:spacing w:after="0" w:line="240" w:lineRule="auto"/>
      </w:pPr>
      <w:r>
        <w:t xml:space="preserve">      ON UPDATE NO ACTION</w:t>
      </w:r>
    </w:p>
    <w:p w14:paraId="2C5EF3D9" w14:textId="77777777" w:rsidR="008B4CFE" w:rsidRDefault="008B4CFE" w:rsidP="008B4CFE">
      <w:pPr>
        <w:spacing w:after="0" w:line="240" w:lineRule="auto"/>
      </w:pPr>
      <w:r>
        <w:t>);</w:t>
      </w:r>
    </w:p>
    <w:p w14:paraId="51BD8A65" w14:textId="77777777" w:rsidR="008B4CFE" w:rsidRDefault="008B4CFE" w:rsidP="008B4CFE">
      <w:pPr>
        <w:spacing w:after="0" w:line="240" w:lineRule="auto"/>
      </w:pPr>
    </w:p>
    <w:p w14:paraId="6F73383A" w14:textId="77777777" w:rsidR="008B4CFE" w:rsidRDefault="008B4CFE" w:rsidP="008B4CFE">
      <w:pPr>
        <w:spacing w:after="0" w:line="240" w:lineRule="auto"/>
      </w:pPr>
      <w:r>
        <w:t>CREATE TABLE collector (</w:t>
      </w:r>
    </w:p>
    <w:p w14:paraId="32410CB8" w14:textId="77777777" w:rsidR="008B4CFE" w:rsidRDefault="008B4CFE" w:rsidP="008B4CFE">
      <w:pPr>
        <w:spacing w:after="0" w:line="240" w:lineRule="auto"/>
      </w:pPr>
      <w:r>
        <w:t xml:space="preserve">  abbr3_collector CHAR(3) NOT NULL,</w:t>
      </w:r>
    </w:p>
    <w:p w14:paraId="0491CE3B" w14:textId="77777777" w:rsidR="008B4CFE" w:rsidRDefault="008B4CFE" w:rsidP="008B4CFE">
      <w:pPr>
        <w:spacing w:after="0" w:line="240" w:lineRule="auto"/>
      </w:pPr>
      <w:r>
        <w:t xml:space="preserve">  first_name VARCHAR(50) NOT NULL,</w:t>
      </w:r>
    </w:p>
    <w:p w14:paraId="68A169AC" w14:textId="77777777" w:rsidR="008B4CFE" w:rsidRDefault="008B4CFE" w:rsidP="008B4CFE">
      <w:pPr>
        <w:spacing w:after="0" w:line="240" w:lineRule="auto"/>
      </w:pPr>
      <w:r>
        <w:t xml:space="preserve">  last_name VARCHAR(50) NOT NULL,</w:t>
      </w:r>
    </w:p>
    <w:p w14:paraId="135FED30" w14:textId="77777777" w:rsidR="008B4CFE" w:rsidRDefault="008B4CFE" w:rsidP="008B4CFE">
      <w:pPr>
        <w:spacing w:after="0" w:line="240" w:lineRule="auto"/>
      </w:pPr>
      <w:r>
        <w:t xml:space="preserve">  middle_name VARCHAR(50) NULL,</w:t>
      </w:r>
    </w:p>
    <w:p w14:paraId="621B0E05" w14:textId="77777777" w:rsidR="008B4CFE" w:rsidRDefault="008B4CFE" w:rsidP="008B4CFE">
      <w:pPr>
        <w:spacing w:after="0" w:line="240" w:lineRule="auto"/>
      </w:pPr>
      <w:r>
        <w:t xml:space="preserve">  email VARCHAR(50) NOT NULL,</w:t>
      </w:r>
    </w:p>
    <w:p w14:paraId="42F5CFE0" w14:textId="77777777" w:rsidR="008B4CFE" w:rsidRDefault="008B4CFE" w:rsidP="008B4CFE">
      <w:pPr>
        <w:spacing w:after="0" w:line="240" w:lineRule="auto"/>
      </w:pPr>
      <w:r>
        <w:t xml:space="preserve">  passwd TEXT NULL,</w:t>
      </w:r>
    </w:p>
    <w:p w14:paraId="6B349A17" w14:textId="77777777" w:rsidR="008B4CFE" w:rsidRDefault="008B4CFE" w:rsidP="008B4CFE">
      <w:pPr>
        <w:spacing w:after="0" w:line="240" w:lineRule="auto"/>
      </w:pPr>
      <w:r>
        <w:t xml:space="preserve">  abbr4_organization CHAR(4) NULL,</w:t>
      </w:r>
    </w:p>
    <w:p w14:paraId="5C085CC4" w14:textId="77777777" w:rsidR="008B4CFE" w:rsidRDefault="008B4CFE" w:rsidP="008B4CFE">
      <w:pPr>
        <w:spacing w:after="0" w:line="240" w:lineRule="auto"/>
      </w:pPr>
      <w:r>
        <w:t xml:space="preserve">  user_name VARCHAR(8) NULL,</w:t>
      </w:r>
    </w:p>
    <w:p w14:paraId="47DBA125" w14:textId="77777777" w:rsidR="008B4CFE" w:rsidRDefault="008B4CFE" w:rsidP="008B4CFE">
      <w:pPr>
        <w:spacing w:after="0" w:line="240" w:lineRule="auto"/>
      </w:pPr>
      <w:r>
        <w:t xml:space="preserve">  PRIMARY KEY(abbr3_collector),</w:t>
      </w:r>
    </w:p>
    <w:p w14:paraId="4FC1EF64" w14:textId="77777777" w:rsidR="008B4CFE" w:rsidRDefault="008B4CFE" w:rsidP="008B4CFE">
      <w:pPr>
        <w:spacing w:after="0" w:line="240" w:lineRule="auto"/>
      </w:pPr>
      <w:r>
        <w:t xml:space="preserve">  INDEX collector_FKIndex1(abbr4_organization),</w:t>
      </w:r>
    </w:p>
    <w:p w14:paraId="5E09BF32" w14:textId="77777777" w:rsidR="008B4CFE" w:rsidRDefault="008B4CFE" w:rsidP="008B4CFE">
      <w:pPr>
        <w:spacing w:after="0" w:line="240" w:lineRule="auto"/>
      </w:pPr>
      <w:r>
        <w:t xml:space="preserve">  FOREIGN KEY(abbr4_organization)</w:t>
      </w:r>
    </w:p>
    <w:p w14:paraId="36F8C246" w14:textId="77777777" w:rsidR="008B4CFE" w:rsidRDefault="008B4CFE" w:rsidP="008B4CFE">
      <w:pPr>
        <w:spacing w:after="0" w:line="240" w:lineRule="auto"/>
      </w:pPr>
      <w:r>
        <w:t xml:space="preserve">    REFERENCES organization(abbr4_organization)</w:t>
      </w:r>
    </w:p>
    <w:p w14:paraId="0041BA7F" w14:textId="77777777" w:rsidR="008B4CFE" w:rsidRDefault="008B4CFE" w:rsidP="008B4CFE">
      <w:pPr>
        <w:spacing w:after="0" w:line="240" w:lineRule="auto"/>
      </w:pPr>
      <w:r>
        <w:t xml:space="preserve">      ON DELETE NO ACTION</w:t>
      </w:r>
    </w:p>
    <w:p w14:paraId="749C3D0D" w14:textId="77777777" w:rsidR="008B4CFE" w:rsidRDefault="008B4CFE" w:rsidP="008B4CFE">
      <w:pPr>
        <w:spacing w:after="0" w:line="240" w:lineRule="auto"/>
      </w:pPr>
      <w:r>
        <w:t xml:space="preserve">      ON UPDATE NO ACTION</w:t>
      </w:r>
    </w:p>
    <w:p w14:paraId="28DF0E4B" w14:textId="77777777" w:rsidR="008B4CFE" w:rsidRDefault="008B4CFE" w:rsidP="008B4CFE">
      <w:pPr>
        <w:spacing w:after="0" w:line="240" w:lineRule="auto"/>
      </w:pPr>
      <w:r>
        <w:t>);</w:t>
      </w:r>
    </w:p>
    <w:p w14:paraId="10340A9F" w14:textId="77777777" w:rsidR="008B4CFE" w:rsidRDefault="008B4CFE" w:rsidP="008B4CFE">
      <w:pPr>
        <w:spacing w:after="0" w:line="240" w:lineRule="auto"/>
      </w:pPr>
    </w:p>
    <w:p w14:paraId="37883228" w14:textId="77777777" w:rsidR="008B4CFE" w:rsidRDefault="008B4CFE" w:rsidP="008B4CFE">
      <w:pPr>
        <w:spacing w:after="0" w:line="240" w:lineRule="auto"/>
      </w:pPr>
      <w:r>
        <w:t>CREATE TABLE upload_column_names (</w:t>
      </w:r>
    </w:p>
    <w:p w14:paraId="7EF8EB70" w14:textId="77777777" w:rsidR="008B4CFE" w:rsidRDefault="008B4CFE" w:rsidP="008B4CFE">
      <w:pPr>
        <w:spacing w:after="0" w:line="240" w:lineRule="auto"/>
      </w:pPr>
      <w:r>
        <w:lastRenderedPageBreak/>
        <w:t xml:space="preserve">  abbr3_collector CHAR(3) NOT NULL AUTO_INCREMENT,</w:t>
      </w:r>
    </w:p>
    <w:p w14:paraId="2E6D2FC2" w14:textId="77777777" w:rsidR="008B4CFE" w:rsidRDefault="008B4CFE" w:rsidP="008B4CFE">
      <w:pPr>
        <w:spacing w:after="0" w:line="240" w:lineRule="auto"/>
      </w:pPr>
      <w:r>
        <w:t xml:space="preserve">  xml_name VARCHAR NOT NULL,</w:t>
      </w:r>
    </w:p>
    <w:p w14:paraId="2DCDF9EC" w14:textId="77777777" w:rsidR="008B4CFE" w:rsidRDefault="008B4CFE" w:rsidP="008B4CFE">
      <w:pPr>
        <w:spacing w:after="0" w:line="240" w:lineRule="auto"/>
      </w:pPr>
      <w:r>
        <w:t xml:space="preserve">  attribute_name VARCHAR NULL,</w:t>
      </w:r>
    </w:p>
    <w:p w14:paraId="51F9A169" w14:textId="77777777" w:rsidR="008B4CFE" w:rsidRDefault="008B4CFE" w:rsidP="008B4CFE">
      <w:pPr>
        <w:spacing w:after="0" w:line="240" w:lineRule="auto"/>
      </w:pPr>
      <w:r>
        <w:t xml:space="preserve">  name_type ENUM('taxon','column') NULL,</w:t>
      </w:r>
    </w:p>
    <w:p w14:paraId="70B20857" w14:textId="77777777" w:rsidR="008B4CFE" w:rsidRDefault="008B4CFE" w:rsidP="008B4CFE">
      <w:pPr>
        <w:spacing w:after="0" w:line="240" w:lineRule="auto"/>
      </w:pPr>
      <w:r>
        <w:t xml:space="preserve">  PRIMARY KEY(abbr3_collector, xml_name),</w:t>
      </w:r>
    </w:p>
    <w:p w14:paraId="78F6F194" w14:textId="77777777" w:rsidR="008B4CFE" w:rsidRDefault="008B4CFE" w:rsidP="008B4CFE">
      <w:pPr>
        <w:spacing w:after="0" w:line="240" w:lineRule="auto"/>
      </w:pPr>
      <w:r>
        <w:t xml:space="preserve">  INDEX upload_column_names_FKIndex1(abbr3_collector),</w:t>
      </w:r>
    </w:p>
    <w:p w14:paraId="349EC443" w14:textId="77777777" w:rsidR="008B4CFE" w:rsidRDefault="008B4CFE" w:rsidP="008B4CFE">
      <w:pPr>
        <w:spacing w:after="0" w:line="240" w:lineRule="auto"/>
      </w:pPr>
      <w:r>
        <w:t xml:space="preserve">  FOREIGN KEY(abbr3_collector)</w:t>
      </w:r>
    </w:p>
    <w:p w14:paraId="49DBFDCE" w14:textId="77777777" w:rsidR="008B4CFE" w:rsidRDefault="008B4CFE" w:rsidP="008B4CFE">
      <w:pPr>
        <w:spacing w:after="0" w:line="240" w:lineRule="auto"/>
      </w:pPr>
      <w:r>
        <w:t xml:space="preserve">    REFERENCES collector(abbr3_collector)</w:t>
      </w:r>
    </w:p>
    <w:p w14:paraId="17A49BE9" w14:textId="77777777" w:rsidR="008B4CFE" w:rsidRDefault="008B4CFE" w:rsidP="008B4CFE">
      <w:pPr>
        <w:spacing w:after="0" w:line="240" w:lineRule="auto"/>
      </w:pPr>
      <w:r>
        <w:t xml:space="preserve">      ON DELETE NO ACTION</w:t>
      </w:r>
    </w:p>
    <w:p w14:paraId="20FDE57B" w14:textId="77777777" w:rsidR="008B4CFE" w:rsidRDefault="008B4CFE" w:rsidP="008B4CFE">
      <w:pPr>
        <w:spacing w:after="0" w:line="240" w:lineRule="auto"/>
      </w:pPr>
      <w:r>
        <w:t xml:space="preserve">      ON UPDATE NO ACTION</w:t>
      </w:r>
    </w:p>
    <w:p w14:paraId="47595D20" w14:textId="77777777" w:rsidR="008B4CFE" w:rsidRDefault="008B4CFE" w:rsidP="008B4CFE">
      <w:pPr>
        <w:spacing w:after="0" w:line="240" w:lineRule="auto"/>
      </w:pPr>
      <w:r>
        <w:t>)</w:t>
      </w:r>
    </w:p>
    <w:p w14:paraId="4A566C5E" w14:textId="77777777" w:rsidR="008B4CFE" w:rsidRDefault="008B4CFE" w:rsidP="008B4CFE">
      <w:pPr>
        <w:spacing w:after="0" w:line="240" w:lineRule="auto"/>
      </w:pPr>
      <w:r>
        <w:t>TYPE=InnoDB;</w:t>
      </w:r>
    </w:p>
    <w:p w14:paraId="70882085" w14:textId="77777777" w:rsidR="008B4CFE" w:rsidRDefault="008B4CFE" w:rsidP="008B4CFE">
      <w:pPr>
        <w:spacing w:after="0" w:line="240" w:lineRule="auto"/>
      </w:pPr>
    </w:p>
    <w:p w14:paraId="31548E5F" w14:textId="77777777" w:rsidR="008B4CFE" w:rsidRDefault="008B4CFE" w:rsidP="008B4CFE">
      <w:pPr>
        <w:spacing w:after="0" w:line="240" w:lineRule="auto"/>
      </w:pPr>
      <w:r>
        <w:t>CREATE TABLE reserve (</w:t>
      </w:r>
    </w:p>
    <w:p w14:paraId="13E69653" w14:textId="77777777" w:rsidR="008B4CFE" w:rsidRDefault="008B4CFE" w:rsidP="008B4CFE">
      <w:pPr>
        <w:spacing w:after="0" w:line="240" w:lineRule="auto"/>
      </w:pPr>
      <w:r>
        <w:t xml:space="preserve">  reserve_name CHAR(20) NOT NULL,</w:t>
      </w:r>
    </w:p>
    <w:p w14:paraId="1021B064" w14:textId="77777777" w:rsidR="008B4CFE" w:rsidRDefault="008B4CFE" w:rsidP="008B4CFE">
      <w:pPr>
        <w:spacing w:after="0" w:line="240" w:lineRule="auto"/>
      </w:pPr>
      <w:r>
        <w:t xml:space="preserve">  permission_type CHAR(20) NULL,</w:t>
      </w:r>
    </w:p>
    <w:p w14:paraId="7778B5AE" w14:textId="77777777" w:rsidR="008B4CFE" w:rsidRDefault="008B4CFE" w:rsidP="008B4CFE">
      <w:pPr>
        <w:spacing w:after="0" w:line="240" w:lineRule="auto"/>
      </w:pPr>
      <w:r>
        <w:t xml:space="preserve">  PRIMARY KEY(reserve_name),</w:t>
      </w:r>
    </w:p>
    <w:p w14:paraId="6CDECDBE" w14:textId="77777777" w:rsidR="008B4CFE" w:rsidRDefault="008B4CFE" w:rsidP="008B4CFE">
      <w:pPr>
        <w:spacing w:after="0" w:line="240" w:lineRule="auto"/>
      </w:pPr>
      <w:r>
        <w:t xml:space="preserve">  INDEX reserve_FKIndex1(permission_type),</w:t>
      </w:r>
    </w:p>
    <w:p w14:paraId="3A87E3B1" w14:textId="77777777" w:rsidR="008B4CFE" w:rsidRDefault="008B4CFE" w:rsidP="008B4CFE">
      <w:pPr>
        <w:spacing w:after="0" w:line="240" w:lineRule="auto"/>
      </w:pPr>
      <w:r>
        <w:t xml:space="preserve">  FOREIGN KEY(permission_type)</w:t>
      </w:r>
    </w:p>
    <w:p w14:paraId="0A36C5E9" w14:textId="77777777" w:rsidR="008B4CFE" w:rsidRDefault="008B4CFE" w:rsidP="008B4CFE">
      <w:pPr>
        <w:spacing w:after="0" w:line="240" w:lineRule="auto"/>
      </w:pPr>
      <w:r>
        <w:t xml:space="preserve">    REFERENCES reserve_permission(permission_type)</w:t>
      </w:r>
    </w:p>
    <w:p w14:paraId="72532F7E" w14:textId="77777777" w:rsidR="008B4CFE" w:rsidRDefault="008B4CFE" w:rsidP="008B4CFE">
      <w:pPr>
        <w:spacing w:after="0" w:line="240" w:lineRule="auto"/>
      </w:pPr>
      <w:r>
        <w:t xml:space="preserve">      ON DELETE NO ACTION</w:t>
      </w:r>
    </w:p>
    <w:p w14:paraId="7C51E949" w14:textId="77777777" w:rsidR="008B4CFE" w:rsidRDefault="008B4CFE" w:rsidP="008B4CFE">
      <w:pPr>
        <w:spacing w:after="0" w:line="240" w:lineRule="auto"/>
      </w:pPr>
      <w:r>
        <w:t xml:space="preserve">      ON UPDATE NO ACTION</w:t>
      </w:r>
    </w:p>
    <w:p w14:paraId="6D6F80BD" w14:textId="77777777" w:rsidR="008B4CFE" w:rsidRDefault="008B4CFE" w:rsidP="008B4CFE">
      <w:pPr>
        <w:spacing w:after="0" w:line="240" w:lineRule="auto"/>
      </w:pPr>
      <w:r>
        <w:t>);</w:t>
      </w:r>
    </w:p>
    <w:p w14:paraId="69AAD02A" w14:textId="77777777" w:rsidR="008B4CFE" w:rsidRDefault="008B4CFE" w:rsidP="008B4CFE">
      <w:pPr>
        <w:spacing w:after="0" w:line="240" w:lineRule="auto"/>
      </w:pPr>
    </w:p>
    <w:p w14:paraId="5900BEB0" w14:textId="77777777" w:rsidR="008B4CFE" w:rsidRDefault="008B4CFE" w:rsidP="008B4CFE">
      <w:pPr>
        <w:spacing w:after="0" w:line="240" w:lineRule="auto"/>
      </w:pPr>
      <w:r>
        <w:t>CREATE TABLE dna (</w:t>
      </w:r>
    </w:p>
    <w:p w14:paraId="0CA04134" w14:textId="77777777" w:rsidR="008B4CFE" w:rsidRDefault="008B4CFE" w:rsidP="008B4CFE">
      <w:pPr>
        <w:spacing w:after="0" w:line="240" w:lineRule="auto"/>
      </w:pPr>
      <w:r>
        <w:t xml:space="preserve">  extraction_code CHAR(9) NOT NULL,</w:t>
      </w:r>
    </w:p>
    <w:p w14:paraId="7AF22481" w14:textId="77777777" w:rsidR="008B4CFE" w:rsidRDefault="008B4CFE" w:rsidP="008B4CFE">
      <w:pPr>
        <w:spacing w:after="0" w:line="240" w:lineRule="auto"/>
      </w:pPr>
      <w:r>
        <w:t xml:space="preserve">  section_code CHAR(9) NOT NULL,</w:t>
      </w:r>
    </w:p>
    <w:p w14:paraId="366F670B" w14:textId="77777777" w:rsidR="008B4CFE" w:rsidRDefault="008B4CFE" w:rsidP="008B4CFE">
      <w:pPr>
        <w:spacing w:after="0" w:line="240" w:lineRule="auto"/>
      </w:pPr>
      <w:r>
        <w:t xml:space="preserve">  box_code CHAR(9) NOT NULL,</w:t>
      </w:r>
    </w:p>
    <w:p w14:paraId="6AD0E656" w14:textId="77777777" w:rsidR="008B4CFE" w:rsidRDefault="008B4CFE" w:rsidP="008B4CFE">
      <w:pPr>
        <w:spacing w:after="0" w:line="240" w:lineRule="auto"/>
      </w:pPr>
      <w:r>
        <w:t xml:space="preserve">  cabinet_code CHAR(5) NOT NULL,</w:t>
      </w:r>
    </w:p>
    <w:p w14:paraId="6B216D2C" w14:textId="77777777" w:rsidR="008B4CFE" w:rsidRDefault="008B4CFE" w:rsidP="008B4CFE">
      <w:pPr>
        <w:spacing w:after="0" w:line="240" w:lineRule="auto"/>
      </w:pPr>
      <w:r>
        <w:t xml:space="preserve">  abbr4_organization CHAR(4) NOT NULL,</w:t>
      </w:r>
    </w:p>
    <w:p w14:paraId="7C661B74" w14:textId="77777777" w:rsidR="008B4CFE" w:rsidRDefault="008B4CFE" w:rsidP="008B4CFE">
      <w:pPr>
        <w:spacing w:after="0" w:line="240" w:lineRule="auto"/>
      </w:pPr>
      <w:r>
        <w:t xml:space="preserve">  sequence TEXT NOT NULL,</w:t>
      </w:r>
    </w:p>
    <w:p w14:paraId="743835B0" w14:textId="77777777" w:rsidR="008B4CFE" w:rsidRDefault="008B4CFE" w:rsidP="008B4CFE">
      <w:pPr>
        <w:spacing w:after="0" w:line="240" w:lineRule="auto"/>
      </w:pPr>
      <w:r>
        <w:t xml:space="preserve">  sequence_name VARCHAR(50) NOT NULL,</w:t>
      </w:r>
    </w:p>
    <w:p w14:paraId="2B708737" w14:textId="77777777" w:rsidR="008B4CFE" w:rsidRDefault="008B4CFE" w:rsidP="008B4CFE">
      <w:pPr>
        <w:spacing w:after="0" w:line="240" w:lineRule="auto"/>
      </w:pPr>
      <w:r>
        <w:t xml:space="preserve">  primer_name VARCHAR(50) NOT NULL,</w:t>
      </w:r>
    </w:p>
    <w:p w14:paraId="17002093" w14:textId="77777777" w:rsidR="008B4CFE" w:rsidRDefault="008B4CFE" w:rsidP="008B4CFE">
      <w:pPr>
        <w:spacing w:after="0" w:line="240" w:lineRule="auto"/>
      </w:pPr>
      <w:r>
        <w:t xml:space="preserve">  PRIMARY KEY(extraction_code),</w:t>
      </w:r>
    </w:p>
    <w:p w14:paraId="7AEE67D6" w14:textId="77777777" w:rsidR="008B4CFE" w:rsidRDefault="008B4CFE" w:rsidP="008B4CFE">
      <w:pPr>
        <w:spacing w:after="0" w:line="240" w:lineRule="auto"/>
      </w:pPr>
      <w:r>
        <w:t xml:space="preserve">  FULLTEXT INDEX dna_FullText1(sequence),</w:t>
      </w:r>
    </w:p>
    <w:p w14:paraId="2712850A" w14:textId="77777777" w:rsidR="008B4CFE" w:rsidRDefault="008B4CFE" w:rsidP="008B4CFE">
      <w:pPr>
        <w:spacing w:after="0" w:line="240" w:lineRule="auto"/>
      </w:pPr>
      <w:r>
        <w:t xml:space="preserve">  INDEX dna_FKIndex1(abbr4_organization, cabinet_code, box_code, section_code),</w:t>
      </w:r>
    </w:p>
    <w:p w14:paraId="0C8693B2" w14:textId="77777777" w:rsidR="008B4CFE" w:rsidRDefault="008B4CFE" w:rsidP="008B4CFE">
      <w:pPr>
        <w:spacing w:after="0" w:line="240" w:lineRule="auto"/>
      </w:pPr>
      <w:r>
        <w:t xml:space="preserve">  FOREIGN KEY(abbr4_organization, cabinet_code, box_code, section_code)</w:t>
      </w:r>
    </w:p>
    <w:p w14:paraId="21DCDCF2" w14:textId="77777777" w:rsidR="008B4CFE" w:rsidRDefault="008B4CFE" w:rsidP="008B4CFE">
      <w:pPr>
        <w:spacing w:after="0" w:line="240" w:lineRule="auto"/>
      </w:pPr>
      <w:r>
        <w:t xml:space="preserve">    REFERENCES container(abbr4_organization, cabinet_code, box_code, section_code)</w:t>
      </w:r>
    </w:p>
    <w:p w14:paraId="3114FC1E" w14:textId="77777777" w:rsidR="008B4CFE" w:rsidRDefault="008B4CFE" w:rsidP="008B4CFE">
      <w:pPr>
        <w:spacing w:after="0" w:line="240" w:lineRule="auto"/>
      </w:pPr>
      <w:r>
        <w:t xml:space="preserve">      ON DELETE NO ACTION</w:t>
      </w:r>
    </w:p>
    <w:p w14:paraId="0D18DA53" w14:textId="77777777" w:rsidR="008B4CFE" w:rsidRDefault="008B4CFE" w:rsidP="008B4CFE">
      <w:pPr>
        <w:spacing w:after="0" w:line="240" w:lineRule="auto"/>
      </w:pPr>
      <w:r>
        <w:t xml:space="preserve">      ON UPDATE NO ACTION</w:t>
      </w:r>
    </w:p>
    <w:p w14:paraId="0D7C6A50" w14:textId="77777777" w:rsidR="008B4CFE" w:rsidRDefault="008B4CFE" w:rsidP="008B4CFE">
      <w:pPr>
        <w:spacing w:after="0" w:line="240" w:lineRule="auto"/>
      </w:pPr>
      <w:r>
        <w:t>);</w:t>
      </w:r>
    </w:p>
    <w:p w14:paraId="79072F77" w14:textId="77777777" w:rsidR="008B4CFE" w:rsidRDefault="008B4CFE" w:rsidP="008B4CFE">
      <w:pPr>
        <w:spacing w:after="0" w:line="240" w:lineRule="auto"/>
      </w:pPr>
    </w:p>
    <w:p w14:paraId="23B4CF1C" w14:textId="77777777" w:rsidR="008B4CFE" w:rsidRDefault="008B4CFE" w:rsidP="008B4CFE">
      <w:pPr>
        <w:spacing w:after="0" w:line="240" w:lineRule="auto"/>
      </w:pPr>
      <w:r>
        <w:t>CREATE TABLE media (</w:t>
      </w:r>
    </w:p>
    <w:p w14:paraId="6A7A27C8" w14:textId="77777777" w:rsidR="008B4CFE" w:rsidRDefault="008B4CFE" w:rsidP="008B4CFE">
      <w:pPr>
        <w:spacing w:after="0" w:line="240" w:lineRule="auto"/>
      </w:pPr>
      <w:r>
        <w:t xml:space="preserve">  media_id INTEGER UNSIGNED NOT NULL AUTO_INCREMENT,</w:t>
      </w:r>
    </w:p>
    <w:p w14:paraId="6B550FDA" w14:textId="77777777" w:rsidR="008B4CFE" w:rsidRDefault="008B4CFE" w:rsidP="008B4CFE">
      <w:pPr>
        <w:spacing w:after="0" w:line="240" w:lineRule="auto"/>
      </w:pPr>
      <w:r>
        <w:t xml:space="preserve">  file_format CHAR(4) NOT NULL,</w:t>
      </w:r>
    </w:p>
    <w:p w14:paraId="394E0320" w14:textId="77777777" w:rsidR="008B4CFE" w:rsidRDefault="008B4CFE" w:rsidP="008B4CFE">
      <w:pPr>
        <w:spacing w:after="0" w:line="240" w:lineRule="auto"/>
      </w:pPr>
      <w:r>
        <w:t xml:space="preserve">  directory_path VARCHAR(125) NOT NULL,</w:t>
      </w:r>
    </w:p>
    <w:p w14:paraId="00DAAFE1" w14:textId="77777777" w:rsidR="008B4CFE" w:rsidRDefault="008B4CFE" w:rsidP="008B4CFE">
      <w:pPr>
        <w:spacing w:after="0" w:line="240" w:lineRule="auto"/>
      </w:pPr>
      <w:r>
        <w:t xml:space="preserve">  file_name VARCHAR(125) NOT NULL,</w:t>
      </w:r>
    </w:p>
    <w:p w14:paraId="609A08A1" w14:textId="77777777" w:rsidR="008B4CFE" w:rsidRDefault="008B4CFE" w:rsidP="008B4CFE">
      <w:pPr>
        <w:spacing w:after="0" w:line="240" w:lineRule="auto"/>
      </w:pPr>
      <w:r>
        <w:t xml:space="preserve">  media_note VARCHAR(255) NULL,</w:t>
      </w:r>
    </w:p>
    <w:p w14:paraId="1049E3AE" w14:textId="77777777" w:rsidR="008B4CFE" w:rsidRDefault="008B4CFE" w:rsidP="008B4CFE">
      <w:pPr>
        <w:spacing w:after="0" w:line="240" w:lineRule="auto"/>
      </w:pPr>
      <w:r>
        <w:lastRenderedPageBreak/>
        <w:t xml:space="preserve">  PRIMARY KEY(media_id),</w:t>
      </w:r>
    </w:p>
    <w:p w14:paraId="7DB04B52" w14:textId="77777777" w:rsidR="008B4CFE" w:rsidRDefault="008B4CFE" w:rsidP="008B4CFE">
      <w:pPr>
        <w:spacing w:after="0" w:line="240" w:lineRule="auto"/>
      </w:pPr>
      <w:r>
        <w:t xml:space="preserve">  INDEX media_FKIndex1(file_format),</w:t>
      </w:r>
    </w:p>
    <w:p w14:paraId="6F468312" w14:textId="77777777" w:rsidR="008B4CFE" w:rsidRDefault="008B4CFE" w:rsidP="008B4CFE">
      <w:pPr>
        <w:spacing w:after="0" w:line="240" w:lineRule="auto"/>
      </w:pPr>
      <w:r>
        <w:t xml:space="preserve">  INDEX media_Unique1(directory_path, file_name, file_format),</w:t>
      </w:r>
    </w:p>
    <w:p w14:paraId="7F1F3429" w14:textId="77777777" w:rsidR="008B4CFE" w:rsidRDefault="008B4CFE" w:rsidP="008B4CFE">
      <w:pPr>
        <w:spacing w:after="0" w:line="240" w:lineRule="auto"/>
      </w:pPr>
      <w:r>
        <w:t xml:space="preserve">  FOREIGN KEY(file_format)</w:t>
      </w:r>
    </w:p>
    <w:p w14:paraId="6B20F504" w14:textId="77777777" w:rsidR="008B4CFE" w:rsidRDefault="008B4CFE" w:rsidP="008B4CFE">
      <w:pPr>
        <w:spacing w:after="0" w:line="240" w:lineRule="auto"/>
      </w:pPr>
      <w:r>
        <w:t xml:space="preserve">    REFERENCES media_type(file_format)</w:t>
      </w:r>
    </w:p>
    <w:p w14:paraId="6A64787C" w14:textId="77777777" w:rsidR="008B4CFE" w:rsidRDefault="008B4CFE" w:rsidP="008B4CFE">
      <w:pPr>
        <w:spacing w:after="0" w:line="240" w:lineRule="auto"/>
      </w:pPr>
      <w:r>
        <w:t xml:space="preserve">      ON DELETE NO ACTION</w:t>
      </w:r>
    </w:p>
    <w:p w14:paraId="2B6F2BC1" w14:textId="77777777" w:rsidR="008B4CFE" w:rsidRDefault="008B4CFE" w:rsidP="008B4CFE">
      <w:pPr>
        <w:spacing w:after="0" w:line="240" w:lineRule="auto"/>
      </w:pPr>
      <w:r>
        <w:t xml:space="preserve">      ON UPDATE NO ACTION</w:t>
      </w:r>
    </w:p>
    <w:p w14:paraId="62EE4482" w14:textId="77777777" w:rsidR="008B4CFE" w:rsidRDefault="008B4CFE" w:rsidP="008B4CFE">
      <w:pPr>
        <w:spacing w:after="0" w:line="240" w:lineRule="auto"/>
      </w:pPr>
      <w:r>
        <w:t>);</w:t>
      </w:r>
    </w:p>
    <w:p w14:paraId="69C70E4F" w14:textId="77777777" w:rsidR="008B4CFE" w:rsidRDefault="008B4CFE" w:rsidP="008B4CFE">
      <w:pPr>
        <w:spacing w:after="0" w:line="240" w:lineRule="auto"/>
      </w:pPr>
    </w:p>
    <w:p w14:paraId="147CD9CC" w14:textId="77777777" w:rsidR="008B4CFE" w:rsidRDefault="008B4CFE" w:rsidP="008B4CFE">
      <w:pPr>
        <w:spacing w:after="0" w:line="240" w:lineRule="auto"/>
      </w:pPr>
      <w:r>
        <w:t>CREATE TABLE taxonomy_rank (</w:t>
      </w:r>
    </w:p>
    <w:p w14:paraId="14BC2C92" w14:textId="77777777" w:rsidR="008B4CFE" w:rsidRDefault="008B4CFE" w:rsidP="008B4CFE">
      <w:pPr>
        <w:spacing w:after="0" w:line="240" w:lineRule="auto"/>
      </w:pPr>
      <w:r>
        <w:t xml:space="preserve">  rank_name CHAR(15) NOT NULL,</w:t>
      </w:r>
    </w:p>
    <w:p w14:paraId="12069F21" w14:textId="77777777" w:rsidR="008B4CFE" w:rsidRDefault="008B4CFE" w:rsidP="008B4CFE">
      <w:pPr>
        <w:spacing w:after="0" w:line="240" w:lineRule="auto"/>
      </w:pPr>
      <w:r>
        <w:t xml:space="preserve">  rank_type CHAR(25) NOT NULL,</w:t>
      </w:r>
    </w:p>
    <w:p w14:paraId="23137069" w14:textId="77777777" w:rsidR="008B4CFE" w:rsidRDefault="008B4CFE" w:rsidP="008B4CFE">
      <w:pPr>
        <w:spacing w:after="0" w:line="240" w:lineRule="auto"/>
      </w:pPr>
      <w:r>
        <w:t xml:space="preserve">  PRIMARY KEY(rank_name, rank_type),</w:t>
      </w:r>
    </w:p>
    <w:p w14:paraId="3BCC2132" w14:textId="77777777" w:rsidR="008B4CFE" w:rsidRDefault="008B4CFE" w:rsidP="008B4CFE">
      <w:pPr>
        <w:spacing w:after="0" w:line="240" w:lineRule="auto"/>
      </w:pPr>
      <w:r>
        <w:t xml:space="preserve">  INDEX taxonomy_rank_FKIndex1(rank_type),</w:t>
      </w:r>
    </w:p>
    <w:p w14:paraId="212245B8" w14:textId="77777777" w:rsidR="008B4CFE" w:rsidRDefault="008B4CFE" w:rsidP="008B4CFE">
      <w:pPr>
        <w:spacing w:after="0" w:line="240" w:lineRule="auto"/>
      </w:pPr>
      <w:r>
        <w:t xml:space="preserve">  INDEX taxonomy_rank_FKIndex2(rank_name),</w:t>
      </w:r>
    </w:p>
    <w:p w14:paraId="3AD9736B" w14:textId="77777777" w:rsidR="008B4CFE" w:rsidRDefault="008B4CFE" w:rsidP="008B4CFE">
      <w:pPr>
        <w:spacing w:after="0" w:line="240" w:lineRule="auto"/>
      </w:pPr>
      <w:r>
        <w:t xml:space="preserve">  FOREIGN KEY(rank_name)</w:t>
      </w:r>
    </w:p>
    <w:p w14:paraId="432DA5F7" w14:textId="77777777" w:rsidR="008B4CFE" w:rsidRDefault="008B4CFE" w:rsidP="008B4CFE">
      <w:pPr>
        <w:spacing w:after="0" w:line="240" w:lineRule="auto"/>
      </w:pPr>
      <w:r>
        <w:t xml:space="preserve">    REFERENCES taxonomy(rank_name)</w:t>
      </w:r>
    </w:p>
    <w:p w14:paraId="4944C341" w14:textId="77777777" w:rsidR="008B4CFE" w:rsidRDefault="008B4CFE" w:rsidP="008B4CFE">
      <w:pPr>
        <w:spacing w:after="0" w:line="240" w:lineRule="auto"/>
      </w:pPr>
      <w:r>
        <w:t xml:space="preserve">      ON DELETE NO ACTION</w:t>
      </w:r>
    </w:p>
    <w:p w14:paraId="6E037C3D" w14:textId="77777777" w:rsidR="008B4CFE" w:rsidRDefault="008B4CFE" w:rsidP="008B4CFE">
      <w:pPr>
        <w:spacing w:after="0" w:line="240" w:lineRule="auto"/>
      </w:pPr>
      <w:r>
        <w:t xml:space="preserve">      ON UPDATE NO ACTION,</w:t>
      </w:r>
    </w:p>
    <w:p w14:paraId="16C21205" w14:textId="77777777" w:rsidR="008B4CFE" w:rsidRDefault="008B4CFE" w:rsidP="008B4CFE">
      <w:pPr>
        <w:spacing w:after="0" w:line="240" w:lineRule="auto"/>
      </w:pPr>
      <w:r>
        <w:t xml:space="preserve">  FOREIGN KEY(rank_type)</w:t>
      </w:r>
    </w:p>
    <w:p w14:paraId="2E3A05D6" w14:textId="77777777" w:rsidR="008B4CFE" w:rsidRDefault="008B4CFE" w:rsidP="008B4CFE">
      <w:pPr>
        <w:spacing w:after="0" w:line="240" w:lineRule="auto"/>
      </w:pPr>
      <w:r>
        <w:t xml:space="preserve">    REFERENCES rank_type(rank_type)</w:t>
      </w:r>
    </w:p>
    <w:p w14:paraId="02FEA92E" w14:textId="77777777" w:rsidR="008B4CFE" w:rsidRDefault="008B4CFE" w:rsidP="008B4CFE">
      <w:pPr>
        <w:spacing w:after="0" w:line="240" w:lineRule="auto"/>
      </w:pPr>
      <w:r>
        <w:t xml:space="preserve">      ON DELETE NO ACTION</w:t>
      </w:r>
    </w:p>
    <w:p w14:paraId="7EACF34B" w14:textId="77777777" w:rsidR="008B4CFE" w:rsidRDefault="008B4CFE" w:rsidP="008B4CFE">
      <w:pPr>
        <w:spacing w:after="0" w:line="240" w:lineRule="auto"/>
      </w:pPr>
      <w:r>
        <w:t xml:space="preserve">      ON UPDATE NO ACTION</w:t>
      </w:r>
    </w:p>
    <w:p w14:paraId="4BFE7D2F" w14:textId="77777777" w:rsidR="008B4CFE" w:rsidRDefault="008B4CFE" w:rsidP="008B4CFE">
      <w:pPr>
        <w:spacing w:after="0" w:line="240" w:lineRule="auto"/>
      </w:pPr>
      <w:r>
        <w:t>);</w:t>
      </w:r>
    </w:p>
    <w:p w14:paraId="7D1544EB" w14:textId="77777777" w:rsidR="008B4CFE" w:rsidRDefault="008B4CFE" w:rsidP="008B4CFE">
      <w:pPr>
        <w:spacing w:after="0" w:line="240" w:lineRule="auto"/>
      </w:pPr>
    </w:p>
    <w:p w14:paraId="3401EB33" w14:textId="77777777" w:rsidR="008B4CFE" w:rsidRDefault="008B4CFE" w:rsidP="008B4CFE">
      <w:pPr>
        <w:spacing w:after="0" w:line="240" w:lineRule="auto"/>
      </w:pPr>
      <w:r>
        <w:t>CREATE TABLE dna_media (</w:t>
      </w:r>
    </w:p>
    <w:p w14:paraId="48A8D8B8" w14:textId="77777777" w:rsidR="008B4CFE" w:rsidRDefault="008B4CFE" w:rsidP="008B4CFE">
      <w:pPr>
        <w:spacing w:after="0" w:line="240" w:lineRule="auto"/>
      </w:pPr>
      <w:r>
        <w:t xml:space="preserve">  extraction_code CHAR(9) NOT NULL,</w:t>
      </w:r>
    </w:p>
    <w:p w14:paraId="108EF8D7" w14:textId="77777777" w:rsidR="008B4CFE" w:rsidRDefault="008B4CFE" w:rsidP="008B4CFE">
      <w:pPr>
        <w:spacing w:after="0" w:line="240" w:lineRule="auto"/>
      </w:pPr>
      <w:r>
        <w:t xml:space="preserve">  media_id INTEGER UNSIGNED NOT NULL,</w:t>
      </w:r>
    </w:p>
    <w:p w14:paraId="57ED1C75" w14:textId="77777777" w:rsidR="008B4CFE" w:rsidRDefault="008B4CFE" w:rsidP="008B4CFE">
      <w:pPr>
        <w:spacing w:after="0" w:line="240" w:lineRule="auto"/>
      </w:pPr>
      <w:r>
        <w:t xml:space="preserve">  PRIMARY KEY(extraction_code, media_id),</w:t>
      </w:r>
    </w:p>
    <w:p w14:paraId="3E6991DD" w14:textId="77777777" w:rsidR="008B4CFE" w:rsidRDefault="008B4CFE" w:rsidP="008B4CFE">
      <w:pPr>
        <w:spacing w:after="0" w:line="240" w:lineRule="auto"/>
      </w:pPr>
      <w:r>
        <w:t xml:space="preserve">  INDEX dna_media_FKIndex1(extraction_code),</w:t>
      </w:r>
    </w:p>
    <w:p w14:paraId="730DB18F" w14:textId="77777777" w:rsidR="008B4CFE" w:rsidRDefault="008B4CFE" w:rsidP="008B4CFE">
      <w:pPr>
        <w:spacing w:after="0" w:line="240" w:lineRule="auto"/>
      </w:pPr>
      <w:r>
        <w:t xml:space="preserve">  INDEX dna_media_FKIndex2(media_id),</w:t>
      </w:r>
    </w:p>
    <w:p w14:paraId="6F61B8D4" w14:textId="77777777" w:rsidR="008B4CFE" w:rsidRDefault="008B4CFE" w:rsidP="008B4CFE">
      <w:pPr>
        <w:spacing w:after="0" w:line="240" w:lineRule="auto"/>
      </w:pPr>
      <w:r>
        <w:t xml:space="preserve">  FOREIGN KEY(extraction_code)</w:t>
      </w:r>
    </w:p>
    <w:p w14:paraId="12FC7CDA" w14:textId="77777777" w:rsidR="008B4CFE" w:rsidRDefault="008B4CFE" w:rsidP="008B4CFE">
      <w:pPr>
        <w:spacing w:after="0" w:line="240" w:lineRule="auto"/>
      </w:pPr>
      <w:r>
        <w:t xml:space="preserve">    REFERENCES dna(extraction_code)</w:t>
      </w:r>
    </w:p>
    <w:p w14:paraId="7B4E76F5" w14:textId="77777777" w:rsidR="008B4CFE" w:rsidRDefault="008B4CFE" w:rsidP="008B4CFE">
      <w:pPr>
        <w:spacing w:after="0" w:line="240" w:lineRule="auto"/>
      </w:pPr>
      <w:r>
        <w:t xml:space="preserve">      ON DELETE NO ACTION</w:t>
      </w:r>
    </w:p>
    <w:p w14:paraId="0C3684F3" w14:textId="77777777" w:rsidR="008B4CFE" w:rsidRDefault="008B4CFE" w:rsidP="008B4CFE">
      <w:pPr>
        <w:spacing w:after="0" w:line="240" w:lineRule="auto"/>
      </w:pPr>
      <w:r>
        <w:t xml:space="preserve">      ON UPDATE NO ACTION,</w:t>
      </w:r>
    </w:p>
    <w:p w14:paraId="22971FFE" w14:textId="77777777" w:rsidR="008B4CFE" w:rsidRDefault="008B4CFE" w:rsidP="008B4CFE">
      <w:pPr>
        <w:spacing w:after="0" w:line="240" w:lineRule="auto"/>
      </w:pPr>
      <w:r>
        <w:t xml:space="preserve">  FOREIGN KEY(media_id)</w:t>
      </w:r>
    </w:p>
    <w:p w14:paraId="1AB31237" w14:textId="77777777" w:rsidR="008B4CFE" w:rsidRDefault="008B4CFE" w:rsidP="008B4CFE">
      <w:pPr>
        <w:spacing w:after="0" w:line="240" w:lineRule="auto"/>
      </w:pPr>
      <w:r>
        <w:t xml:space="preserve">    REFERENCES media(media_id)</w:t>
      </w:r>
    </w:p>
    <w:p w14:paraId="62CE91A2" w14:textId="77777777" w:rsidR="008B4CFE" w:rsidRDefault="008B4CFE" w:rsidP="008B4CFE">
      <w:pPr>
        <w:spacing w:after="0" w:line="240" w:lineRule="auto"/>
      </w:pPr>
      <w:r>
        <w:t xml:space="preserve">      ON DELETE NO ACTION</w:t>
      </w:r>
    </w:p>
    <w:p w14:paraId="29B5E2E6" w14:textId="77777777" w:rsidR="008B4CFE" w:rsidRDefault="008B4CFE" w:rsidP="008B4CFE">
      <w:pPr>
        <w:spacing w:after="0" w:line="240" w:lineRule="auto"/>
      </w:pPr>
      <w:r>
        <w:t xml:space="preserve">      ON UPDATE NO ACTION</w:t>
      </w:r>
    </w:p>
    <w:p w14:paraId="41CE4C60" w14:textId="77777777" w:rsidR="008B4CFE" w:rsidRDefault="008B4CFE" w:rsidP="008B4CFE">
      <w:pPr>
        <w:spacing w:after="0" w:line="240" w:lineRule="auto"/>
      </w:pPr>
      <w:r>
        <w:t>);</w:t>
      </w:r>
    </w:p>
    <w:p w14:paraId="2254C8E8" w14:textId="77777777" w:rsidR="008B4CFE" w:rsidRDefault="008B4CFE" w:rsidP="008B4CFE">
      <w:pPr>
        <w:spacing w:after="0" w:line="240" w:lineRule="auto"/>
      </w:pPr>
    </w:p>
    <w:p w14:paraId="29AC3171" w14:textId="77777777" w:rsidR="008B4CFE" w:rsidRDefault="008B4CFE" w:rsidP="008B4CFE">
      <w:pPr>
        <w:spacing w:after="0" w:line="240" w:lineRule="auto"/>
      </w:pPr>
      <w:r>
        <w:t>CREATE TABLE life_media (</w:t>
      </w:r>
    </w:p>
    <w:p w14:paraId="4DF188A1" w14:textId="77777777" w:rsidR="008B4CFE" w:rsidRDefault="008B4CFE" w:rsidP="008B4CFE">
      <w:pPr>
        <w:spacing w:after="0" w:line="240" w:lineRule="auto"/>
      </w:pPr>
      <w:r>
        <w:t xml:space="preserve">  short_scientific_name CHAR(9) NOT NULL,</w:t>
      </w:r>
    </w:p>
    <w:p w14:paraId="46135464" w14:textId="77777777" w:rsidR="008B4CFE" w:rsidRDefault="008B4CFE" w:rsidP="008B4CFE">
      <w:pPr>
        <w:spacing w:after="0" w:line="240" w:lineRule="auto"/>
      </w:pPr>
      <w:r>
        <w:t xml:space="preserve">  media_id INTEGER UNSIGNED NOT NULL,</w:t>
      </w:r>
    </w:p>
    <w:p w14:paraId="6E995A3D" w14:textId="77777777" w:rsidR="008B4CFE" w:rsidRDefault="008B4CFE" w:rsidP="008B4CFE">
      <w:pPr>
        <w:spacing w:after="0" w:line="240" w:lineRule="auto"/>
      </w:pPr>
      <w:r>
        <w:t xml:space="preserve">  PRIMARY KEY(short_scientific_name, media_id),</w:t>
      </w:r>
    </w:p>
    <w:p w14:paraId="0C27D52B" w14:textId="77777777" w:rsidR="008B4CFE" w:rsidRDefault="008B4CFE" w:rsidP="008B4CFE">
      <w:pPr>
        <w:spacing w:after="0" w:line="240" w:lineRule="auto"/>
      </w:pPr>
      <w:r>
        <w:t xml:space="preserve">  INDEX life_media_FKIndex1(short_scientific_name),</w:t>
      </w:r>
    </w:p>
    <w:p w14:paraId="6F298199" w14:textId="77777777" w:rsidR="008B4CFE" w:rsidRDefault="008B4CFE" w:rsidP="008B4CFE">
      <w:pPr>
        <w:spacing w:after="0" w:line="240" w:lineRule="auto"/>
      </w:pPr>
      <w:r>
        <w:t xml:space="preserve">  INDEX life_media_FKIndex2(media_id),</w:t>
      </w:r>
    </w:p>
    <w:p w14:paraId="265DC684" w14:textId="77777777" w:rsidR="008B4CFE" w:rsidRDefault="008B4CFE" w:rsidP="008B4CFE">
      <w:pPr>
        <w:spacing w:after="0" w:line="240" w:lineRule="auto"/>
      </w:pPr>
      <w:r>
        <w:t xml:space="preserve">  FOREIGN KEY(short_scientific_name)</w:t>
      </w:r>
    </w:p>
    <w:p w14:paraId="76957A0F" w14:textId="77777777" w:rsidR="008B4CFE" w:rsidRDefault="008B4CFE" w:rsidP="008B4CFE">
      <w:pPr>
        <w:spacing w:after="0" w:line="240" w:lineRule="auto"/>
      </w:pPr>
      <w:r>
        <w:lastRenderedPageBreak/>
        <w:t xml:space="preserve">    REFERENCES life(short_scientific_name)</w:t>
      </w:r>
    </w:p>
    <w:p w14:paraId="5F7895EC" w14:textId="77777777" w:rsidR="008B4CFE" w:rsidRDefault="008B4CFE" w:rsidP="008B4CFE">
      <w:pPr>
        <w:spacing w:after="0" w:line="240" w:lineRule="auto"/>
      </w:pPr>
      <w:r>
        <w:t xml:space="preserve">      ON DELETE NO ACTION</w:t>
      </w:r>
    </w:p>
    <w:p w14:paraId="301C5DF8" w14:textId="77777777" w:rsidR="008B4CFE" w:rsidRDefault="008B4CFE" w:rsidP="008B4CFE">
      <w:pPr>
        <w:spacing w:after="0" w:line="240" w:lineRule="auto"/>
      </w:pPr>
      <w:r>
        <w:t xml:space="preserve">      ON UPDATE NO ACTION,</w:t>
      </w:r>
    </w:p>
    <w:p w14:paraId="4B4DC7C3" w14:textId="77777777" w:rsidR="008B4CFE" w:rsidRDefault="008B4CFE" w:rsidP="008B4CFE">
      <w:pPr>
        <w:spacing w:after="0" w:line="240" w:lineRule="auto"/>
      </w:pPr>
      <w:r>
        <w:t xml:space="preserve">  FOREIGN KEY(media_id)</w:t>
      </w:r>
    </w:p>
    <w:p w14:paraId="01F5676C" w14:textId="77777777" w:rsidR="008B4CFE" w:rsidRDefault="008B4CFE" w:rsidP="008B4CFE">
      <w:pPr>
        <w:spacing w:after="0" w:line="240" w:lineRule="auto"/>
      </w:pPr>
      <w:r>
        <w:t xml:space="preserve">    REFERENCES media(media_id)</w:t>
      </w:r>
    </w:p>
    <w:p w14:paraId="3E8D5D12" w14:textId="77777777" w:rsidR="008B4CFE" w:rsidRDefault="008B4CFE" w:rsidP="008B4CFE">
      <w:pPr>
        <w:spacing w:after="0" w:line="240" w:lineRule="auto"/>
      </w:pPr>
      <w:r>
        <w:t xml:space="preserve">      ON DELETE NO ACTION</w:t>
      </w:r>
    </w:p>
    <w:p w14:paraId="50385647" w14:textId="77777777" w:rsidR="008B4CFE" w:rsidRDefault="008B4CFE" w:rsidP="008B4CFE">
      <w:pPr>
        <w:spacing w:after="0" w:line="240" w:lineRule="auto"/>
      </w:pPr>
      <w:r>
        <w:t xml:space="preserve">      ON UPDATE NO ACTION</w:t>
      </w:r>
    </w:p>
    <w:p w14:paraId="1C52D15D" w14:textId="77777777" w:rsidR="008B4CFE" w:rsidRDefault="008B4CFE" w:rsidP="008B4CFE">
      <w:pPr>
        <w:spacing w:after="0" w:line="240" w:lineRule="auto"/>
      </w:pPr>
      <w:r>
        <w:t>);</w:t>
      </w:r>
    </w:p>
    <w:p w14:paraId="3036A205" w14:textId="77777777" w:rsidR="008B4CFE" w:rsidRDefault="008B4CFE" w:rsidP="008B4CFE">
      <w:pPr>
        <w:spacing w:after="0" w:line="240" w:lineRule="auto"/>
      </w:pPr>
    </w:p>
    <w:p w14:paraId="3AF26D5D" w14:textId="77777777" w:rsidR="008B4CFE" w:rsidRDefault="008B4CFE" w:rsidP="008B4CFE">
      <w:pPr>
        <w:spacing w:after="0" w:line="240" w:lineRule="auto"/>
      </w:pPr>
      <w:r>
        <w:t>CREATE TABLE media_meta (</w:t>
      </w:r>
    </w:p>
    <w:p w14:paraId="015A5092" w14:textId="77777777" w:rsidR="008B4CFE" w:rsidRDefault="008B4CFE" w:rsidP="008B4CFE">
      <w:pPr>
        <w:spacing w:after="0" w:line="240" w:lineRule="auto"/>
      </w:pPr>
      <w:r>
        <w:t xml:space="preserve">  meta_item CHAR(10) NOT NULL,</w:t>
      </w:r>
    </w:p>
    <w:p w14:paraId="00D1A4F8" w14:textId="77777777" w:rsidR="008B4CFE" w:rsidRDefault="008B4CFE" w:rsidP="008B4CFE">
      <w:pPr>
        <w:spacing w:after="0" w:line="240" w:lineRule="auto"/>
      </w:pPr>
      <w:r>
        <w:t xml:space="preserve">  media_id INTEGER UNSIGNED NOT NULL,</w:t>
      </w:r>
    </w:p>
    <w:p w14:paraId="05B26CDB" w14:textId="77777777" w:rsidR="008B4CFE" w:rsidRDefault="008B4CFE" w:rsidP="008B4CFE">
      <w:pPr>
        <w:spacing w:after="0" w:line="240" w:lineRule="auto"/>
      </w:pPr>
      <w:r>
        <w:t xml:space="preserve">  meta_numeric_value INTEGER UNSIGNED NOT NULL,</w:t>
      </w:r>
    </w:p>
    <w:p w14:paraId="2906B35C" w14:textId="77777777" w:rsidR="008B4CFE" w:rsidRDefault="008B4CFE" w:rsidP="008B4CFE">
      <w:pPr>
        <w:spacing w:after="0" w:line="240" w:lineRule="auto"/>
      </w:pPr>
      <w:r>
        <w:t xml:space="preserve">  PRIMARY KEY(meta_item, media_id),</w:t>
      </w:r>
    </w:p>
    <w:p w14:paraId="011B988E" w14:textId="77777777" w:rsidR="008B4CFE" w:rsidRDefault="008B4CFE" w:rsidP="008B4CFE">
      <w:pPr>
        <w:spacing w:after="0" w:line="240" w:lineRule="auto"/>
      </w:pPr>
      <w:r>
        <w:t xml:space="preserve">  INDEX media_meta_FKIndex1(meta_item),</w:t>
      </w:r>
    </w:p>
    <w:p w14:paraId="1AB82893" w14:textId="77777777" w:rsidR="008B4CFE" w:rsidRDefault="008B4CFE" w:rsidP="008B4CFE">
      <w:pPr>
        <w:spacing w:after="0" w:line="240" w:lineRule="auto"/>
      </w:pPr>
      <w:r>
        <w:t xml:space="preserve">  INDEX media_meta_FKIndex2(media_id),</w:t>
      </w:r>
    </w:p>
    <w:p w14:paraId="25F95098" w14:textId="77777777" w:rsidR="008B4CFE" w:rsidRDefault="008B4CFE" w:rsidP="008B4CFE">
      <w:pPr>
        <w:spacing w:after="0" w:line="240" w:lineRule="auto"/>
      </w:pPr>
      <w:r>
        <w:t xml:space="preserve">  FOREIGN KEY(media_id)</w:t>
      </w:r>
    </w:p>
    <w:p w14:paraId="6895973E" w14:textId="77777777" w:rsidR="008B4CFE" w:rsidRDefault="008B4CFE" w:rsidP="008B4CFE">
      <w:pPr>
        <w:spacing w:after="0" w:line="240" w:lineRule="auto"/>
      </w:pPr>
      <w:r>
        <w:t xml:space="preserve">    REFERENCES media(media_id)</w:t>
      </w:r>
    </w:p>
    <w:p w14:paraId="4DD81AAC" w14:textId="77777777" w:rsidR="008B4CFE" w:rsidRDefault="008B4CFE" w:rsidP="008B4CFE">
      <w:pPr>
        <w:spacing w:after="0" w:line="240" w:lineRule="auto"/>
      </w:pPr>
      <w:r>
        <w:t xml:space="preserve">      ON DELETE NO ACTION</w:t>
      </w:r>
    </w:p>
    <w:p w14:paraId="7684255A" w14:textId="77777777" w:rsidR="008B4CFE" w:rsidRDefault="008B4CFE" w:rsidP="008B4CFE">
      <w:pPr>
        <w:spacing w:after="0" w:line="240" w:lineRule="auto"/>
      </w:pPr>
      <w:r>
        <w:t xml:space="preserve">      ON UPDATE NO ACTION,</w:t>
      </w:r>
    </w:p>
    <w:p w14:paraId="4699EAFA" w14:textId="77777777" w:rsidR="008B4CFE" w:rsidRDefault="008B4CFE" w:rsidP="008B4CFE">
      <w:pPr>
        <w:spacing w:after="0" w:line="240" w:lineRule="auto"/>
      </w:pPr>
      <w:r>
        <w:t xml:space="preserve">  FOREIGN KEY(meta_item)</w:t>
      </w:r>
    </w:p>
    <w:p w14:paraId="19D84746" w14:textId="77777777" w:rsidR="008B4CFE" w:rsidRDefault="008B4CFE" w:rsidP="008B4CFE">
      <w:pPr>
        <w:spacing w:after="0" w:line="240" w:lineRule="auto"/>
      </w:pPr>
      <w:r>
        <w:t xml:space="preserve">    REFERENCES meta(meta_item)</w:t>
      </w:r>
    </w:p>
    <w:p w14:paraId="193302BA" w14:textId="77777777" w:rsidR="008B4CFE" w:rsidRDefault="008B4CFE" w:rsidP="008B4CFE">
      <w:pPr>
        <w:spacing w:after="0" w:line="240" w:lineRule="auto"/>
      </w:pPr>
      <w:r>
        <w:t xml:space="preserve">      ON DELETE NO ACTION</w:t>
      </w:r>
    </w:p>
    <w:p w14:paraId="54FC592F" w14:textId="77777777" w:rsidR="008B4CFE" w:rsidRDefault="008B4CFE" w:rsidP="008B4CFE">
      <w:pPr>
        <w:spacing w:after="0" w:line="240" w:lineRule="auto"/>
      </w:pPr>
      <w:r>
        <w:t xml:space="preserve">      ON UPDATE NO ACTION</w:t>
      </w:r>
    </w:p>
    <w:p w14:paraId="6FF64214" w14:textId="77777777" w:rsidR="008B4CFE" w:rsidRDefault="008B4CFE" w:rsidP="008B4CFE">
      <w:pPr>
        <w:spacing w:after="0" w:line="240" w:lineRule="auto"/>
      </w:pPr>
      <w:r>
        <w:t>);</w:t>
      </w:r>
    </w:p>
    <w:p w14:paraId="5551E995" w14:textId="77777777" w:rsidR="008B4CFE" w:rsidRDefault="008B4CFE" w:rsidP="008B4CFE">
      <w:pPr>
        <w:spacing w:after="0" w:line="240" w:lineRule="auto"/>
      </w:pPr>
    </w:p>
    <w:p w14:paraId="427ADDC2" w14:textId="77777777" w:rsidR="008B4CFE" w:rsidRDefault="008B4CFE" w:rsidP="008B4CFE">
      <w:pPr>
        <w:spacing w:after="0" w:line="240" w:lineRule="auto"/>
      </w:pPr>
      <w:r>
        <w:t>CREATE TABLE life_taxonomy (</w:t>
      </w:r>
    </w:p>
    <w:p w14:paraId="7E9A3324" w14:textId="77777777" w:rsidR="008B4CFE" w:rsidRDefault="008B4CFE" w:rsidP="008B4CFE">
      <w:pPr>
        <w:spacing w:after="0" w:line="240" w:lineRule="auto"/>
      </w:pPr>
      <w:r>
        <w:t xml:space="preserve">  rank_type CHAR(25) NOT NULL,</w:t>
      </w:r>
    </w:p>
    <w:p w14:paraId="7CA8D9D8" w14:textId="77777777" w:rsidR="008B4CFE" w:rsidRDefault="008B4CFE" w:rsidP="008B4CFE">
      <w:pPr>
        <w:spacing w:after="0" w:line="240" w:lineRule="auto"/>
      </w:pPr>
      <w:r>
        <w:t xml:space="preserve">  rank_name CHAR(15) NOT NULL,</w:t>
      </w:r>
    </w:p>
    <w:p w14:paraId="74BA37B7" w14:textId="77777777" w:rsidR="008B4CFE" w:rsidRDefault="008B4CFE" w:rsidP="008B4CFE">
      <w:pPr>
        <w:spacing w:after="0" w:line="240" w:lineRule="auto"/>
      </w:pPr>
      <w:r>
        <w:t xml:space="preserve">  short_scientific_name CHAR(9) NOT NULL,</w:t>
      </w:r>
    </w:p>
    <w:p w14:paraId="26F85840" w14:textId="77777777" w:rsidR="008B4CFE" w:rsidRDefault="008B4CFE" w:rsidP="008B4CFE">
      <w:pPr>
        <w:spacing w:after="0" w:line="240" w:lineRule="auto"/>
      </w:pPr>
      <w:r>
        <w:t xml:space="preserve">  PRIMARY KEY(rank_type, rank_name, short_scientific_name),</w:t>
      </w:r>
    </w:p>
    <w:p w14:paraId="205E50F7" w14:textId="77777777" w:rsidR="008B4CFE" w:rsidRDefault="008B4CFE" w:rsidP="008B4CFE">
      <w:pPr>
        <w:spacing w:after="0" w:line="240" w:lineRule="auto"/>
      </w:pPr>
      <w:r>
        <w:t xml:space="preserve">  INDEX life_taxonomy_FKIndex2(rank_type, rank_name),</w:t>
      </w:r>
    </w:p>
    <w:p w14:paraId="5D54D2AB" w14:textId="77777777" w:rsidR="008B4CFE" w:rsidRDefault="008B4CFE" w:rsidP="008B4CFE">
      <w:pPr>
        <w:spacing w:after="0" w:line="240" w:lineRule="auto"/>
      </w:pPr>
      <w:r>
        <w:t xml:space="preserve">  INDEX life_taxonomy_FKIndex1(short_scientific_name),</w:t>
      </w:r>
    </w:p>
    <w:p w14:paraId="1A22DA24" w14:textId="77777777" w:rsidR="008B4CFE" w:rsidRDefault="008B4CFE" w:rsidP="008B4CFE">
      <w:pPr>
        <w:spacing w:after="0" w:line="240" w:lineRule="auto"/>
      </w:pPr>
      <w:r>
        <w:t xml:space="preserve">  FOREIGN KEY(rank_type, rank_name)</w:t>
      </w:r>
    </w:p>
    <w:p w14:paraId="46175FC2" w14:textId="77777777" w:rsidR="008B4CFE" w:rsidRDefault="008B4CFE" w:rsidP="008B4CFE">
      <w:pPr>
        <w:spacing w:after="0" w:line="240" w:lineRule="auto"/>
      </w:pPr>
      <w:r>
        <w:t xml:space="preserve">    REFERENCES taxonomy_rank(rank_type, rank_name)</w:t>
      </w:r>
    </w:p>
    <w:p w14:paraId="09C176AA" w14:textId="77777777" w:rsidR="008B4CFE" w:rsidRDefault="008B4CFE" w:rsidP="008B4CFE">
      <w:pPr>
        <w:spacing w:after="0" w:line="240" w:lineRule="auto"/>
      </w:pPr>
      <w:r>
        <w:t xml:space="preserve">      ON DELETE NO ACTION</w:t>
      </w:r>
    </w:p>
    <w:p w14:paraId="5DF1FB6C" w14:textId="77777777" w:rsidR="008B4CFE" w:rsidRDefault="008B4CFE" w:rsidP="008B4CFE">
      <w:pPr>
        <w:spacing w:after="0" w:line="240" w:lineRule="auto"/>
      </w:pPr>
      <w:r>
        <w:t xml:space="preserve">      ON UPDATE NO ACTION,</w:t>
      </w:r>
    </w:p>
    <w:p w14:paraId="274749C2" w14:textId="77777777" w:rsidR="008B4CFE" w:rsidRDefault="008B4CFE" w:rsidP="008B4CFE">
      <w:pPr>
        <w:spacing w:after="0" w:line="240" w:lineRule="auto"/>
      </w:pPr>
      <w:r>
        <w:t xml:space="preserve">  FOREIGN KEY(short_scientific_name)</w:t>
      </w:r>
    </w:p>
    <w:p w14:paraId="74E5640D" w14:textId="77777777" w:rsidR="008B4CFE" w:rsidRDefault="008B4CFE" w:rsidP="008B4CFE">
      <w:pPr>
        <w:spacing w:after="0" w:line="240" w:lineRule="auto"/>
      </w:pPr>
      <w:r>
        <w:t xml:space="preserve">    REFERENCES life(short_scientific_name)</w:t>
      </w:r>
    </w:p>
    <w:p w14:paraId="1F3C38FE" w14:textId="77777777" w:rsidR="008B4CFE" w:rsidRDefault="008B4CFE" w:rsidP="008B4CFE">
      <w:pPr>
        <w:spacing w:after="0" w:line="240" w:lineRule="auto"/>
      </w:pPr>
      <w:r>
        <w:t xml:space="preserve">      ON DELETE NO ACTION</w:t>
      </w:r>
    </w:p>
    <w:p w14:paraId="64631BE6" w14:textId="77777777" w:rsidR="008B4CFE" w:rsidRDefault="008B4CFE" w:rsidP="008B4CFE">
      <w:pPr>
        <w:spacing w:after="0" w:line="240" w:lineRule="auto"/>
      </w:pPr>
      <w:r>
        <w:t xml:space="preserve">      ON UPDATE NO ACTION</w:t>
      </w:r>
    </w:p>
    <w:p w14:paraId="4932262A" w14:textId="77777777" w:rsidR="008B4CFE" w:rsidRDefault="008B4CFE" w:rsidP="008B4CFE">
      <w:pPr>
        <w:spacing w:after="0" w:line="240" w:lineRule="auto"/>
      </w:pPr>
      <w:r>
        <w:t>);</w:t>
      </w:r>
    </w:p>
    <w:p w14:paraId="23EEEA68" w14:textId="77777777" w:rsidR="008B4CFE" w:rsidRDefault="008B4CFE" w:rsidP="008B4CFE">
      <w:pPr>
        <w:spacing w:after="0" w:line="240" w:lineRule="auto"/>
      </w:pPr>
    </w:p>
    <w:p w14:paraId="1FA366C2" w14:textId="77777777" w:rsidR="008B4CFE" w:rsidRDefault="008B4CFE" w:rsidP="008B4CFE">
      <w:pPr>
        <w:spacing w:after="0" w:line="240" w:lineRule="auto"/>
      </w:pPr>
      <w:r>
        <w:t>CREATE TABLE location (</w:t>
      </w:r>
    </w:p>
    <w:p w14:paraId="5AA9E52F" w14:textId="77777777" w:rsidR="008B4CFE" w:rsidRDefault="008B4CFE" w:rsidP="008B4CFE">
      <w:pPr>
        <w:spacing w:after="0" w:line="240" w:lineRule="auto"/>
      </w:pPr>
      <w:r>
        <w:t xml:space="preserve">  island_name CHAR(10) NOT NULL,</w:t>
      </w:r>
    </w:p>
    <w:p w14:paraId="42CA2B91" w14:textId="77777777" w:rsidR="008B4CFE" w:rsidRDefault="008B4CFE" w:rsidP="008B4CFE">
      <w:pPr>
        <w:spacing w:after="0" w:line="240" w:lineRule="auto"/>
      </w:pPr>
      <w:r>
        <w:t xml:space="preserve">  reserve_name CHAR(20) NOT NULL,</w:t>
      </w:r>
    </w:p>
    <w:p w14:paraId="60F63E4E" w14:textId="77777777" w:rsidR="008B4CFE" w:rsidRDefault="008B4CFE" w:rsidP="008B4CFE">
      <w:pPr>
        <w:spacing w:after="0" w:line="240" w:lineRule="auto"/>
      </w:pPr>
      <w:r>
        <w:t xml:space="preserve">  locality_name VARCHAR(100) NOT NULL,</w:t>
      </w:r>
    </w:p>
    <w:p w14:paraId="61C10E00" w14:textId="77777777" w:rsidR="008B4CFE" w:rsidRDefault="008B4CFE" w:rsidP="008B4CFE">
      <w:pPr>
        <w:spacing w:after="0" w:line="240" w:lineRule="auto"/>
      </w:pPr>
      <w:r>
        <w:t xml:space="preserve">  location_detail_code INTEGER UNSIGNED NOT NULL,</w:t>
      </w:r>
    </w:p>
    <w:p w14:paraId="464303C5" w14:textId="77777777" w:rsidR="008B4CFE" w:rsidRDefault="008B4CFE" w:rsidP="008B4CFE">
      <w:pPr>
        <w:spacing w:after="0" w:line="240" w:lineRule="auto"/>
      </w:pPr>
      <w:r>
        <w:lastRenderedPageBreak/>
        <w:t xml:space="preserve">  PRIMARY KEY(island_name, reserve_name, locality_name),</w:t>
      </w:r>
    </w:p>
    <w:p w14:paraId="13F47A61" w14:textId="77777777" w:rsidR="008B4CFE" w:rsidRPr="0051508B" w:rsidRDefault="008B4CFE" w:rsidP="008B4CFE">
      <w:pPr>
        <w:spacing w:after="0" w:line="240" w:lineRule="auto"/>
        <w:rPr>
          <w:i/>
        </w:rPr>
      </w:pPr>
      <w:r>
        <w:t xml:space="preserve">  </w:t>
      </w:r>
      <w:r w:rsidRPr="0051508B">
        <w:rPr>
          <w:i/>
        </w:rPr>
        <w:t>INDEX Location_FKIndex1(island_name),</w:t>
      </w:r>
    </w:p>
    <w:p w14:paraId="25079E9A" w14:textId="77777777" w:rsidR="008B4CFE" w:rsidRPr="0051508B" w:rsidRDefault="008B4CFE" w:rsidP="008B4CFE">
      <w:pPr>
        <w:spacing w:after="0" w:line="240" w:lineRule="auto"/>
        <w:rPr>
          <w:i/>
        </w:rPr>
      </w:pPr>
      <w:r w:rsidRPr="0051508B">
        <w:rPr>
          <w:i/>
        </w:rPr>
        <w:t xml:space="preserve">  INDEX Location_FKIndex2(reserve_name),</w:t>
      </w:r>
    </w:p>
    <w:p w14:paraId="305C38BD" w14:textId="77777777" w:rsidR="008B4CFE" w:rsidRDefault="008B4CFE" w:rsidP="008B4CFE">
      <w:pPr>
        <w:spacing w:after="0" w:line="240" w:lineRule="auto"/>
      </w:pPr>
      <w:r w:rsidRPr="0051508B">
        <w:rPr>
          <w:i/>
        </w:rPr>
        <w:t xml:space="preserve">  INDEX Location_FKIndex3(</w:t>
      </w:r>
      <w:r>
        <w:t>locality_name),</w:t>
      </w:r>
    </w:p>
    <w:p w14:paraId="5CF96660" w14:textId="77777777" w:rsidR="008B4CFE" w:rsidRDefault="008B4CFE" w:rsidP="008B4CFE">
      <w:pPr>
        <w:spacing w:after="0" w:line="240" w:lineRule="auto"/>
      </w:pPr>
      <w:r>
        <w:t xml:space="preserve">  INDEX Location_FKIndex4(location_detail_code),</w:t>
      </w:r>
    </w:p>
    <w:p w14:paraId="66D96829" w14:textId="77777777" w:rsidR="008B4CFE" w:rsidRDefault="008B4CFE" w:rsidP="008B4CFE">
      <w:pPr>
        <w:spacing w:after="0" w:line="240" w:lineRule="auto"/>
      </w:pPr>
      <w:r>
        <w:t xml:space="preserve">  FOREIGN KEY(island_name)</w:t>
      </w:r>
    </w:p>
    <w:p w14:paraId="3D7DCD54" w14:textId="77777777" w:rsidR="008B4CFE" w:rsidRDefault="008B4CFE" w:rsidP="008B4CFE">
      <w:pPr>
        <w:spacing w:after="0" w:line="240" w:lineRule="auto"/>
      </w:pPr>
      <w:r>
        <w:t xml:space="preserve">    REFERENCES island(island_name)</w:t>
      </w:r>
    </w:p>
    <w:p w14:paraId="1E3AE097" w14:textId="77777777" w:rsidR="008B4CFE" w:rsidRDefault="008B4CFE" w:rsidP="008B4CFE">
      <w:pPr>
        <w:spacing w:after="0" w:line="240" w:lineRule="auto"/>
      </w:pPr>
      <w:r>
        <w:t xml:space="preserve">      ON DELETE NO ACTION</w:t>
      </w:r>
    </w:p>
    <w:p w14:paraId="53C6C8DC" w14:textId="77777777" w:rsidR="008B4CFE" w:rsidRDefault="008B4CFE" w:rsidP="008B4CFE">
      <w:pPr>
        <w:spacing w:after="0" w:line="240" w:lineRule="auto"/>
      </w:pPr>
      <w:r>
        <w:t xml:space="preserve">      ON UPDATE NO ACTION,</w:t>
      </w:r>
    </w:p>
    <w:p w14:paraId="0C148F1E" w14:textId="77777777" w:rsidR="008B4CFE" w:rsidRDefault="008B4CFE" w:rsidP="008B4CFE">
      <w:pPr>
        <w:spacing w:after="0" w:line="240" w:lineRule="auto"/>
      </w:pPr>
      <w:r>
        <w:t xml:space="preserve">  FOREIGN KEY(reserve_name)</w:t>
      </w:r>
    </w:p>
    <w:p w14:paraId="0BC33AA8" w14:textId="77777777" w:rsidR="008B4CFE" w:rsidRDefault="008B4CFE" w:rsidP="008B4CFE">
      <w:pPr>
        <w:spacing w:after="0" w:line="240" w:lineRule="auto"/>
      </w:pPr>
      <w:r>
        <w:t xml:space="preserve">    REFERENCES reserve(reserve_name)</w:t>
      </w:r>
    </w:p>
    <w:p w14:paraId="5BAE00D1" w14:textId="77777777" w:rsidR="008B4CFE" w:rsidRDefault="008B4CFE" w:rsidP="008B4CFE">
      <w:pPr>
        <w:spacing w:after="0" w:line="240" w:lineRule="auto"/>
      </w:pPr>
      <w:r>
        <w:t xml:space="preserve">      ON DELETE NO ACTION</w:t>
      </w:r>
    </w:p>
    <w:p w14:paraId="3D623E33" w14:textId="77777777" w:rsidR="008B4CFE" w:rsidRDefault="008B4CFE" w:rsidP="008B4CFE">
      <w:pPr>
        <w:spacing w:after="0" w:line="240" w:lineRule="auto"/>
      </w:pPr>
      <w:r>
        <w:t xml:space="preserve">      ON UPDATE NO ACTION,</w:t>
      </w:r>
    </w:p>
    <w:p w14:paraId="7CF8F00F" w14:textId="77777777" w:rsidR="008B4CFE" w:rsidRDefault="008B4CFE" w:rsidP="008B4CFE">
      <w:pPr>
        <w:spacing w:after="0" w:line="240" w:lineRule="auto"/>
      </w:pPr>
      <w:r>
        <w:t xml:space="preserve">  FOREIGN KEY(locality_name)</w:t>
      </w:r>
    </w:p>
    <w:p w14:paraId="751E5EDD" w14:textId="77777777" w:rsidR="008B4CFE" w:rsidRDefault="008B4CFE" w:rsidP="008B4CFE">
      <w:pPr>
        <w:spacing w:after="0" w:line="240" w:lineRule="auto"/>
      </w:pPr>
      <w:r>
        <w:t xml:space="preserve">    REFERENCES locality(locality_name)</w:t>
      </w:r>
    </w:p>
    <w:p w14:paraId="292A4863" w14:textId="77777777" w:rsidR="008B4CFE" w:rsidRDefault="008B4CFE" w:rsidP="008B4CFE">
      <w:pPr>
        <w:spacing w:after="0" w:line="240" w:lineRule="auto"/>
      </w:pPr>
      <w:r>
        <w:t xml:space="preserve">      ON DELETE NO ACTION</w:t>
      </w:r>
    </w:p>
    <w:p w14:paraId="5627BA6E" w14:textId="77777777" w:rsidR="008B4CFE" w:rsidRDefault="008B4CFE" w:rsidP="008B4CFE">
      <w:pPr>
        <w:spacing w:after="0" w:line="240" w:lineRule="auto"/>
      </w:pPr>
      <w:r>
        <w:t xml:space="preserve">      ON UPDATE NO ACTION,</w:t>
      </w:r>
    </w:p>
    <w:p w14:paraId="4D27FE34" w14:textId="77777777" w:rsidR="008B4CFE" w:rsidRDefault="008B4CFE" w:rsidP="008B4CFE">
      <w:pPr>
        <w:spacing w:after="0" w:line="240" w:lineRule="auto"/>
      </w:pPr>
      <w:r>
        <w:t xml:space="preserve">  FOREIGN KEY(location_detail_code)</w:t>
      </w:r>
    </w:p>
    <w:p w14:paraId="124FEE7B" w14:textId="77777777" w:rsidR="008B4CFE" w:rsidRDefault="008B4CFE" w:rsidP="008B4CFE">
      <w:pPr>
        <w:spacing w:after="0" w:line="240" w:lineRule="auto"/>
      </w:pPr>
      <w:r>
        <w:t xml:space="preserve">    REFERENCES location_details(location_detail_code)</w:t>
      </w:r>
    </w:p>
    <w:p w14:paraId="1F7C9324" w14:textId="77777777" w:rsidR="008B4CFE" w:rsidRDefault="008B4CFE" w:rsidP="008B4CFE">
      <w:pPr>
        <w:spacing w:after="0" w:line="240" w:lineRule="auto"/>
      </w:pPr>
      <w:r>
        <w:t xml:space="preserve">      ON DELETE NO ACTION</w:t>
      </w:r>
    </w:p>
    <w:p w14:paraId="0925973C" w14:textId="77777777" w:rsidR="008B4CFE" w:rsidRDefault="008B4CFE" w:rsidP="008B4CFE">
      <w:pPr>
        <w:spacing w:after="0" w:line="240" w:lineRule="auto"/>
      </w:pPr>
      <w:r>
        <w:t xml:space="preserve">      ON UPDATE NO ACTION</w:t>
      </w:r>
    </w:p>
    <w:p w14:paraId="02279365" w14:textId="77777777" w:rsidR="008B4CFE" w:rsidRDefault="008B4CFE" w:rsidP="008B4CFE">
      <w:pPr>
        <w:spacing w:after="0" w:line="240" w:lineRule="auto"/>
      </w:pPr>
      <w:r>
        <w:t>);</w:t>
      </w:r>
    </w:p>
    <w:p w14:paraId="434E3ED1" w14:textId="77777777" w:rsidR="008B4CFE" w:rsidRDefault="008B4CFE" w:rsidP="008B4CFE">
      <w:pPr>
        <w:spacing w:after="0" w:line="240" w:lineRule="auto"/>
      </w:pPr>
    </w:p>
    <w:p w14:paraId="2BCCA974" w14:textId="77777777" w:rsidR="008B4CFE" w:rsidRDefault="008B4CFE" w:rsidP="008B4CFE">
      <w:pPr>
        <w:spacing w:after="0" w:line="240" w:lineRule="auto"/>
      </w:pPr>
      <w:r>
        <w:t>CREATE TABLE event (</w:t>
      </w:r>
    </w:p>
    <w:p w14:paraId="658D833B" w14:textId="77777777" w:rsidR="008B4CFE" w:rsidRDefault="008B4CFE" w:rsidP="008B4CFE">
      <w:pPr>
        <w:spacing w:after="0" w:line="240" w:lineRule="auto"/>
      </w:pPr>
      <w:r>
        <w:t xml:space="preserve">  event_code CHAR(9) NOT NULL,</w:t>
      </w:r>
    </w:p>
    <w:p w14:paraId="00F06234" w14:textId="77777777" w:rsidR="008B4CFE" w:rsidRDefault="008B4CFE" w:rsidP="008B4CFE">
      <w:pPr>
        <w:spacing w:after="0" w:line="240" w:lineRule="auto"/>
      </w:pPr>
      <w:r>
        <w:t xml:space="preserve">  abbr3_collector CHAR(3) NOT NULL,</w:t>
      </w:r>
    </w:p>
    <w:p w14:paraId="20F40A5B" w14:textId="77777777" w:rsidR="008B4CFE" w:rsidRDefault="008B4CFE" w:rsidP="008B4CFE">
      <w:pPr>
        <w:spacing w:after="0" w:line="240" w:lineRule="auto"/>
      </w:pPr>
      <w:r>
        <w:t xml:space="preserve">  locality_name VARCHAR(100) NOT NULL,</w:t>
      </w:r>
    </w:p>
    <w:p w14:paraId="4D3E1801" w14:textId="77777777" w:rsidR="008B4CFE" w:rsidRDefault="008B4CFE" w:rsidP="008B4CFE">
      <w:pPr>
        <w:spacing w:after="0" w:line="240" w:lineRule="auto"/>
      </w:pPr>
      <w:r>
        <w:t xml:space="preserve">  reserve_name CHAR(20) NOT NULL,</w:t>
      </w:r>
    </w:p>
    <w:p w14:paraId="622BC6A0" w14:textId="77777777" w:rsidR="008B4CFE" w:rsidRDefault="008B4CFE" w:rsidP="008B4CFE">
      <w:pPr>
        <w:spacing w:after="0" w:line="240" w:lineRule="auto"/>
      </w:pPr>
      <w:r>
        <w:t xml:space="preserve">  island_name CHAR(10) NOT NULL,</w:t>
      </w:r>
    </w:p>
    <w:p w14:paraId="446FCBB4" w14:textId="77777777" w:rsidR="008B4CFE" w:rsidRDefault="008B4CFE" w:rsidP="008B4CFE">
      <w:pPr>
        <w:spacing w:after="0" w:line="240" w:lineRule="auto"/>
      </w:pPr>
      <w:r>
        <w:t xml:space="preserve">  date DATE NOT NULL,</w:t>
      </w:r>
    </w:p>
    <w:p w14:paraId="0FE6A198" w14:textId="77777777" w:rsidR="008B4CFE" w:rsidRDefault="008B4CFE" w:rsidP="008B4CFE">
      <w:pPr>
        <w:spacing w:after="0" w:line="240" w:lineRule="auto"/>
      </w:pPr>
      <w:r>
        <w:t xml:space="preserve">  event_note TEXT NULL,</w:t>
      </w:r>
    </w:p>
    <w:p w14:paraId="1DD1F899" w14:textId="77777777" w:rsidR="008B4CFE" w:rsidRDefault="008B4CFE" w:rsidP="008B4CFE">
      <w:pPr>
        <w:spacing w:after="0" w:line="240" w:lineRule="auto"/>
      </w:pPr>
      <w:r>
        <w:t xml:space="preserve">  PRIMARY KEY(event_code),</w:t>
      </w:r>
    </w:p>
    <w:p w14:paraId="1B3AB7C9" w14:textId="77777777" w:rsidR="008B4CFE" w:rsidRDefault="008B4CFE" w:rsidP="008B4CFE">
      <w:pPr>
        <w:spacing w:after="0" w:line="240" w:lineRule="auto"/>
      </w:pPr>
      <w:r>
        <w:t xml:space="preserve">  INDEX event_FKIndex1(island_name, reserve_name, locality_name),</w:t>
      </w:r>
    </w:p>
    <w:p w14:paraId="36A96852" w14:textId="77777777" w:rsidR="008B4CFE" w:rsidRDefault="008B4CFE" w:rsidP="008B4CFE">
      <w:pPr>
        <w:spacing w:after="0" w:line="240" w:lineRule="auto"/>
      </w:pPr>
      <w:r>
        <w:t xml:space="preserve">  INDEX event_FKIndex2(abbr3_collector),</w:t>
      </w:r>
    </w:p>
    <w:p w14:paraId="1C13E483" w14:textId="77777777" w:rsidR="008B4CFE" w:rsidRDefault="008B4CFE" w:rsidP="008B4CFE">
      <w:pPr>
        <w:spacing w:after="0" w:line="240" w:lineRule="auto"/>
      </w:pPr>
      <w:r>
        <w:t xml:space="preserve">  FOREIGN KEY(island_name, reserve_name, locality_name)</w:t>
      </w:r>
    </w:p>
    <w:p w14:paraId="42323D72" w14:textId="77777777" w:rsidR="008B4CFE" w:rsidRDefault="008B4CFE" w:rsidP="008B4CFE">
      <w:pPr>
        <w:spacing w:after="0" w:line="240" w:lineRule="auto"/>
      </w:pPr>
      <w:r>
        <w:t xml:space="preserve">    REFERENCES location(island_name, reserve_name, locality_name)</w:t>
      </w:r>
    </w:p>
    <w:p w14:paraId="1C6C1FAC" w14:textId="77777777" w:rsidR="008B4CFE" w:rsidRDefault="008B4CFE" w:rsidP="008B4CFE">
      <w:pPr>
        <w:spacing w:after="0" w:line="240" w:lineRule="auto"/>
      </w:pPr>
      <w:r>
        <w:t xml:space="preserve">      ON DELETE NO ACTION</w:t>
      </w:r>
    </w:p>
    <w:p w14:paraId="7B07DA7B" w14:textId="77777777" w:rsidR="008B4CFE" w:rsidRDefault="008B4CFE" w:rsidP="008B4CFE">
      <w:pPr>
        <w:spacing w:after="0" w:line="240" w:lineRule="auto"/>
      </w:pPr>
      <w:r>
        <w:t xml:space="preserve">      ON UPDATE NO ACTION,</w:t>
      </w:r>
    </w:p>
    <w:p w14:paraId="77558815" w14:textId="77777777" w:rsidR="008B4CFE" w:rsidRDefault="008B4CFE" w:rsidP="008B4CFE">
      <w:pPr>
        <w:spacing w:after="0" w:line="240" w:lineRule="auto"/>
      </w:pPr>
      <w:r>
        <w:t xml:space="preserve">  FOREIGN KEY(abbr3_collector)</w:t>
      </w:r>
    </w:p>
    <w:p w14:paraId="275280F2" w14:textId="77777777" w:rsidR="008B4CFE" w:rsidRDefault="008B4CFE" w:rsidP="008B4CFE">
      <w:pPr>
        <w:spacing w:after="0" w:line="240" w:lineRule="auto"/>
      </w:pPr>
      <w:r>
        <w:t xml:space="preserve">    REFERENCES collector(abbr3_collector)</w:t>
      </w:r>
    </w:p>
    <w:p w14:paraId="23298C5F" w14:textId="77777777" w:rsidR="008B4CFE" w:rsidRDefault="008B4CFE" w:rsidP="008B4CFE">
      <w:pPr>
        <w:spacing w:after="0" w:line="240" w:lineRule="auto"/>
      </w:pPr>
      <w:r>
        <w:t xml:space="preserve">      ON DELETE NO ACTION</w:t>
      </w:r>
    </w:p>
    <w:p w14:paraId="0BFAE4CB" w14:textId="77777777" w:rsidR="008B4CFE" w:rsidRDefault="008B4CFE" w:rsidP="008B4CFE">
      <w:pPr>
        <w:spacing w:after="0" w:line="240" w:lineRule="auto"/>
      </w:pPr>
      <w:r>
        <w:t xml:space="preserve">      ON UPDATE NO ACTION</w:t>
      </w:r>
    </w:p>
    <w:p w14:paraId="3327EFC7" w14:textId="77777777" w:rsidR="008B4CFE" w:rsidRDefault="008B4CFE" w:rsidP="008B4CFE">
      <w:pPr>
        <w:spacing w:after="0" w:line="240" w:lineRule="auto"/>
      </w:pPr>
      <w:r>
        <w:t>);</w:t>
      </w:r>
    </w:p>
    <w:p w14:paraId="1E266955" w14:textId="77777777" w:rsidR="008B4CFE" w:rsidRDefault="008B4CFE" w:rsidP="008B4CFE">
      <w:pPr>
        <w:spacing w:after="0" w:line="240" w:lineRule="auto"/>
      </w:pPr>
    </w:p>
    <w:p w14:paraId="42A392A8" w14:textId="77777777" w:rsidR="008B4CFE" w:rsidRDefault="008B4CFE" w:rsidP="008B4CFE">
      <w:pPr>
        <w:spacing w:after="0" w:line="240" w:lineRule="auto"/>
      </w:pPr>
      <w:r>
        <w:t>CREATE TABLE event_collector (</w:t>
      </w:r>
    </w:p>
    <w:p w14:paraId="183E1A64" w14:textId="77777777" w:rsidR="008B4CFE" w:rsidRDefault="008B4CFE" w:rsidP="008B4CFE">
      <w:pPr>
        <w:spacing w:after="0" w:line="240" w:lineRule="auto"/>
      </w:pPr>
      <w:r>
        <w:t xml:space="preserve">  event_code CHAR(9) NOT NULL,</w:t>
      </w:r>
    </w:p>
    <w:p w14:paraId="21871C43" w14:textId="77777777" w:rsidR="008B4CFE" w:rsidRDefault="008B4CFE" w:rsidP="008B4CFE">
      <w:pPr>
        <w:spacing w:after="0" w:line="240" w:lineRule="auto"/>
      </w:pPr>
      <w:r>
        <w:t xml:space="preserve">  abbr3_collector CHAR(3) NOT NULL,</w:t>
      </w:r>
    </w:p>
    <w:p w14:paraId="5753F714" w14:textId="77777777" w:rsidR="008B4CFE" w:rsidRDefault="008B4CFE" w:rsidP="008B4CFE">
      <w:pPr>
        <w:spacing w:after="0" w:line="240" w:lineRule="auto"/>
      </w:pPr>
      <w:r>
        <w:t xml:space="preserve">  PRIMARY KEY(event_code, abbr3_collector),</w:t>
      </w:r>
    </w:p>
    <w:p w14:paraId="4B3A91B5" w14:textId="77777777" w:rsidR="008B4CFE" w:rsidRDefault="008B4CFE" w:rsidP="008B4CFE">
      <w:pPr>
        <w:spacing w:after="0" w:line="240" w:lineRule="auto"/>
      </w:pPr>
      <w:r>
        <w:lastRenderedPageBreak/>
        <w:t xml:space="preserve">  INDEX event_collector_FKIndex1(event_code),</w:t>
      </w:r>
    </w:p>
    <w:p w14:paraId="20F4A59F" w14:textId="77777777" w:rsidR="008B4CFE" w:rsidRDefault="008B4CFE" w:rsidP="008B4CFE">
      <w:pPr>
        <w:spacing w:after="0" w:line="240" w:lineRule="auto"/>
      </w:pPr>
      <w:r>
        <w:t xml:space="preserve">  INDEX event_collector_FKIndex2(abbr3_collector),</w:t>
      </w:r>
    </w:p>
    <w:p w14:paraId="64828892" w14:textId="77777777" w:rsidR="008B4CFE" w:rsidRDefault="008B4CFE" w:rsidP="008B4CFE">
      <w:pPr>
        <w:spacing w:after="0" w:line="240" w:lineRule="auto"/>
      </w:pPr>
      <w:r>
        <w:t xml:space="preserve">  FOREIGN KEY(event_code)</w:t>
      </w:r>
    </w:p>
    <w:p w14:paraId="7EBE31A3" w14:textId="77777777" w:rsidR="008B4CFE" w:rsidRDefault="008B4CFE" w:rsidP="008B4CFE">
      <w:pPr>
        <w:spacing w:after="0" w:line="240" w:lineRule="auto"/>
      </w:pPr>
      <w:r>
        <w:t xml:space="preserve">    REFERENCES event(event_code)</w:t>
      </w:r>
    </w:p>
    <w:p w14:paraId="618329EE" w14:textId="77777777" w:rsidR="008B4CFE" w:rsidRDefault="008B4CFE" w:rsidP="008B4CFE">
      <w:pPr>
        <w:spacing w:after="0" w:line="240" w:lineRule="auto"/>
      </w:pPr>
      <w:r>
        <w:t xml:space="preserve">      ON DELETE NO ACTION</w:t>
      </w:r>
    </w:p>
    <w:p w14:paraId="7FEC8911" w14:textId="77777777" w:rsidR="008B4CFE" w:rsidRDefault="008B4CFE" w:rsidP="008B4CFE">
      <w:pPr>
        <w:spacing w:after="0" w:line="240" w:lineRule="auto"/>
      </w:pPr>
      <w:r>
        <w:t xml:space="preserve">      ON UPDATE NO ACTION,</w:t>
      </w:r>
    </w:p>
    <w:p w14:paraId="305349D0" w14:textId="77777777" w:rsidR="008B4CFE" w:rsidRDefault="008B4CFE" w:rsidP="008B4CFE">
      <w:pPr>
        <w:spacing w:after="0" w:line="240" w:lineRule="auto"/>
      </w:pPr>
      <w:r>
        <w:t xml:space="preserve">  FOREIGN KEY(abbr3_collector)</w:t>
      </w:r>
    </w:p>
    <w:p w14:paraId="064374FA" w14:textId="77777777" w:rsidR="008B4CFE" w:rsidRDefault="008B4CFE" w:rsidP="008B4CFE">
      <w:pPr>
        <w:spacing w:after="0" w:line="240" w:lineRule="auto"/>
      </w:pPr>
      <w:r>
        <w:t xml:space="preserve">    REFERENCES collector(abbr3_collector)</w:t>
      </w:r>
    </w:p>
    <w:p w14:paraId="64EB4813" w14:textId="77777777" w:rsidR="008B4CFE" w:rsidRDefault="008B4CFE" w:rsidP="008B4CFE">
      <w:pPr>
        <w:spacing w:after="0" w:line="240" w:lineRule="auto"/>
      </w:pPr>
      <w:r>
        <w:t xml:space="preserve">      ON DELETE NO ACTION</w:t>
      </w:r>
    </w:p>
    <w:p w14:paraId="3138F604" w14:textId="77777777" w:rsidR="008B4CFE" w:rsidRDefault="008B4CFE" w:rsidP="008B4CFE">
      <w:pPr>
        <w:spacing w:after="0" w:line="240" w:lineRule="auto"/>
      </w:pPr>
      <w:r>
        <w:t xml:space="preserve">      ON UPDATE NO ACTION</w:t>
      </w:r>
    </w:p>
    <w:p w14:paraId="7142CD9E" w14:textId="77777777" w:rsidR="008B4CFE" w:rsidRDefault="008B4CFE" w:rsidP="008B4CFE">
      <w:pPr>
        <w:spacing w:after="0" w:line="240" w:lineRule="auto"/>
      </w:pPr>
      <w:r>
        <w:t>);</w:t>
      </w:r>
    </w:p>
    <w:p w14:paraId="2AD72242" w14:textId="77777777" w:rsidR="008B4CFE" w:rsidRDefault="008B4CFE" w:rsidP="008B4CFE">
      <w:pPr>
        <w:spacing w:after="0" w:line="240" w:lineRule="auto"/>
      </w:pPr>
    </w:p>
    <w:p w14:paraId="1A49FB32" w14:textId="77777777" w:rsidR="008B4CFE" w:rsidRDefault="008B4CFE" w:rsidP="008B4CFE">
      <w:pPr>
        <w:spacing w:after="0" w:line="240" w:lineRule="auto"/>
      </w:pPr>
      <w:r>
        <w:t>CREATE TABLE collection (</w:t>
      </w:r>
    </w:p>
    <w:p w14:paraId="23367001" w14:textId="77777777" w:rsidR="008B4CFE" w:rsidRDefault="008B4CFE" w:rsidP="008B4CFE">
      <w:pPr>
        <w:spacing w:after="0" w:line="240" w:lineRule="auto"/>
      </w:pPr>
      <w:r>
        <w:t xml:space="preserve">  catalog_code CHAR(9) NOT NULL,</w:t>
      </w:r>
    </w:p>
    <w:p w14:paraId="7A738ABC" w14:textId="77777777" w:rsidR="008B4CFE" w:rsidRDefault="008B4CFE" w:rsidP="008B4CFE">
      <w:pPr>
        <w:spacing w:after="0" w:line="240" w:lineRule="auto"/>
      </w:pPr>
      <w:r>
        <w:t xml:space="preserve">  event_code CHAR(9) NOT NULL,</w:t>
      </w:r>
    </w:p>
    <w:p w14:paraId="3D9E4D3A" w14:textId="77777777" w:rsidR="008B4CFE" w:rsidRDefault="008B4CFE" w:rsidP="008B4CFE">
      <w:pPr>
        <w:spacing w:after="0" w:line="240" w:lineRule="auto"/>
      </w:pPr>
      <w:r>
        <w:t xml:space="preserve">  short_scientific_name CHAR(9) NOT NULL,</w:t>
      </w:r>
    </w:p>
    <w:p w14:paraId="7D05785E" w14:textId="77777777" w:rsidR="008B4CFE" w:rsidRDefault="008B4CFE" w:rsidP="008B4CFE">
      <w:pPr>
        <w:spacing w:after="0" w:line="240" w:lineRule="auto"/>
      </w:pPr>
      <w:r>
        <w:t xml:space="preserve">  number_sample INTEGER UNSIGNED NULL,</w:t>
      </w:r>
    </w:p>
    <w:p w14:paraId="55E7A73B" w14:textId="77777777" w:rsidR="008B4CFE" w:rsidRDefault="008B4CFE" w:rsidP="008B4CFE">
      <w:pPr>
        <w:spacing w:after="0" w:line="240" w:lineRule="auto"/>
      </w:pPr>
      <w:r>
        <w:t xml:space="preserve">  number_male INTEGER UNSIGNED NULL,</w:t>
      </w:r>
    </w:p>
    <w:p w14:paraId="330770A7" w14:textId="77777777" w:rsidR="008B4CFE" w:rsidRDefault="008B4CFE" w:rsidP="008B4CFE">
      <w:pPr>
        <w:spacing w:after="0" w:line="240" w:lineRule="auto"/>
      </w:pPr>
      <w:r>
        <w:t xml:space="preserve">  number_female INTEGER UNSIGNED NULL,</w:t>
      </w:r>
    </w:p>
    <w:p w14:paraId="3F7997ED" w14:textId="77777777" w:rsidR="008B4CFE" w:rsidRDefault="008B4CFE" w:rsidP="008B4CFE">
      <w:pPr>
        <w:spacing w:after="0" w:line="240" w:lineRule="auto"/>
      </w:pPr>
      <w:r>
        <w:t xml:space="preserve">  collection_note TEXT NULL,</w:t>
      </w:r>
    </w:p>
    <w:p w14:paraId="36C63019" w14:textId="77777777" w:rsidR="008B4CFE" w:rsidRDefault="008B4CFE" w:rsidP="008B4CFE">
      <w:pPr>
        <w:spacing w:after="0" w:line="240" w:lineRule="auto"/>
      </w:pPr>
      <w:r>
        <w:t xml:space="preserve">  PRIMARY KEY(catalog_code, event_code),</w:t>
      </w:r>
    </w:p>
    <w:p w14:paraId="6C2FF01E" w14:textId="77777777" w:rsidR="008B4CFE" w:rsidRDefault="008B4CFE" w:rsidP="008B4CFE">
      <w:pPr>
        <w:spacing w:after="0" w:line="240" w:lineRule="auto"/>
      </w:pPr>
      <w:r>
        <w:t xml:space="preserve">  INDEX specimen_FKIndex1(event_code),</w:t>
      </w:r>
    </w:p>
    <w:p w14:paraId="061BA238" w14:textId="77777777" w:rsidR="008B4CFE" w:rsidRDefault="008B4CFE" w:rsidP="008B4CFE">
      <w:pPr>
        <w:spacing w:after="0" w:line="240" w:lineRule="auto"/>
      </w:pPr>
      <w:r>
        <w:t xml:space="preserve">  INDEX collection_FKIndex3(short_scientific_name),</w:t>
      </w:r>
    </w:p>
    <w:p w14:paraId="6D2AE06F" w14:textId="77777777" w:rsidR="008B4CFE" w:rsidRDefault="008B4CFE" w:rsidP="008B4CFE">
      <w:pPr>
        <w:spacing w:after="0" w:line="240" w:lineRule="auto"/>
      </w:pPr>
      <w:r>
        <w:t xml:space="preserve">  FOREIGN KEY(event_code)</w:t>
      </w:r>
    </w:p>
    <w:p w14:paraId="20F0F4F7" w14:textId="77777777" w:rsidR="008B4CFE" w:rsidRDefault="008B4CFE" w:rsidP="008B4CFE">
      <w:pPr>
        <w:spacing w:after="0" w:line="240" w:lineRule="auto"/>
      </w:pPr>
      <w:r>
        <w:t xml:space="preserve">    REFERENCES event(event_code)</w:t>
      </w:r>
    </w:p>
    <w:p w14:paraId="56F27E1F" w14:textId="77777777" w:rsidR="008B4CFE" w:rsidRDefault="008B4CFE" w:rsidP="008B4CFE">
      <w:pPr>
        <w:spacing w:after="0" w:line="240" w:lineRule="auto"/>
      </w:pPr>
      <w:r>
        <w:t xml:space="preserve">      ON DELETE NO ACTION</w:t>
      </w:r>
    </w:p>
    <w:p w14:paraId="2FDD55A9" w14:textId="77777777" w:rsidR="008B4CFE" w:rsidRDefault="008B4CFE" w:rsidP="008B4CFE">
      <w:pPr>
        <w:spacing w:after="0" w:line="240" w:lineRule="auto"/>
      </w:pPr>
      <w:r>
        <w:t xml:space="preserve">      ON UPDATE NO ACTION,</w:t>
      </w:r>
    </w:p>
    <w:p w14:paraId="592C0B89" w14:textId="77777777" w:rsidR="008B4CFE" w:rsidRDefault="008B4CFE" w:rsidP="008B4CFE">
      <w:pPr>
        <w:spacing w:after="0" w:line="240" w:lineRule="auto"/>
      </w:pPr>
      <w:r>
        <w:t xml:space="preserve">  FOREIGN KEY(short_scientific_name)</w:t>
      </w:r>
    </w:p>
    <w:p w14:paraId="09C36A21" w14:textId="77777777" w:rsidR="008B4CFE" w:rsidRDefault="008B4CFE" w:rsidP="008B4CFE">
      <w:pPr>
        <w:spacing w:after="0" w:line="240" w:lineRule="auto"/>
      </w:pPr>
      <w:r>
        <w:t xml:space="preserve">    REFERENCES life(short_scientific_name)</w:t>
      </w:r>
    </w:p>
    <w:p w14:paraId="28CB21EC" w14:textId="77777777" w:rsidR="008B4CFE" w:rsidRDefault="008B4CFE" w:rsidP="008B4CFE">
      <w:pPr>
        <w:spacing w:after="0" w:line="240" w:lineRule="auto"/>
      </w:pPr>
      <w:r>
        <w:t xml:space="preserve">      ON DELETE NO ACTION</w:t>
      </w:r>
    </w:p>
    <w:p w14:paraId="13E11B7A" w14:textId="77777777" w:rsidR="008B4CFE" w:rsidRDefault="008B4CFE" w:rsidP="008B4CFE">
      <w:pPr>
        <w:spacing w:after="0" w:line="240" w:lineRule="auto"/>
      </w:pPr>
      <w:r>
        <w:t xml:space="preserve">      ON UPDATE NO ACTION</w:t>
      </w:r>
    </w:p>
    <w:p w14:paraId="3DE7C866" w14:textId="77777777" w:rsidR="008B4CFE" w:rsidRDefault="008B4CFE" w:rsidP="008B4CFE">
      <w:pPr>
        <w:spacing w:after="0" w:line="240" w:lineRule="auto"/>
      </w:pPr>
      <w:r>
        <w:t>);</w:t>
      </w:r>
    </w:p>
    <w:p w14:paraId="7FFFC9EB" w14:textId="77777777" w:rsidR="008B4CFE" w:rsidRDefault="008B4CFE" w:rsidP="008B4CFE">
      <w:pPr>
        <w:spacing w:after="0" w:line="240" w:lineRule="auto"/>
      </w:pPr>
    </w:p>
    <w:p w14:paraId="12F2268C" w14:textId="77777777" w:rsidR="008B4CFE" w:rsidRDefault="008B4CFE" w:rsidP="008B4CFE">
      <w:pPr>
        <w:spacing w:after="0" w:line="240" w:lineRule="auto"/>
      </w:pPr>
      <w:r>
        <w:t>CREATE TABLE specimen (</w:t>
      </w:r>
    </w:p>
    <w:p w14:paraId="6EBD8B2B" w14:textId="77777777" w:rsidR="008B4CFE" w:rsidRDefault="008B4CFE" w:rsidP="008B4CFE">
      <w:pPr>
        <w:spacing w:after="0" w:line="240" w:lineRule="auto"/>
      </w:pPr>
      <w:r>
        <w:t xml:space="preserve">  specimen_code CHAR(12) NOT NULL,</w:t>
      </w:r>
    </w:p>
    <w:p w14:paraId="7890E74E" w14:textId="77777777" w:rsidR="008B4CFE" w:rsidRDefault="008B4CFE" w:rsidP="008B4CFE">
      <w:pPr>
        <w:spacing w:after="0" w:line="240" w:lineRule="auto"/>
      </w:pPr>
      <w:r>
        <w:t xml:space="preserve">  event_code CHAR(9) NOT NULL,</w:t>
      </w:r>
    </w:p>
    <w:p w14:paraId="6A0690BF" w14:textId="77777777" w:rsidR="008B4CFE" w:rsidRDefault="008B4CFE" w:rsidP="008B4CFE">
      <w:pPr>
        <w:spacing w:after="0" w:line="240" w:lineRule="auto"/>
      </w:pPr>
      <w:r>
        <w:t xml:space="preserve">  catalog_code CHAR(9) NOT NULL,</w:t>
      </w:r>
    </w:p>
    <w:p w14:paraId="18EBE181" w14:textId="77777777" w:rsidR="008B4CFE" w:rsidRDefault="008B4CFE" w:rsidP="008B4CFE">
      <w:pPr>
        <w:spacing w:after="0" w:line="240" w:lineRule="auto"/>
      </w:pPr>
      <w:r>
        <w:t xml:space="preserve">  cabinet_code CHAR(5) NOT NULL,</w:t>
      </w:r>
    </w:p>
    <w:p w14:paraId="2C36DDD8" w14:textId="77777777" w:rsidR="008B4CFE" w:rsidRDefault="008B4CFE" w:rsidP="008B4CFE">
      <w:pPr>
        <w:spacing w:after="0" w:line="240" w:lineRule="auto"/>
      </w:pPr>
      <w:r>
        <w:t xml:space="preserve">  box_code CHAR(9) NOT NULL,</w:t>
      </w:r>
    </w:p>
    <w:p w14:paraId="4FE961FD" w14:textId="77777777" w:rsidR="008B4CFE" w:rsidRDefault="008B4CFE" w:rsidP="008B4CFE">
      <w:pPr>
        <w:spacing w:after="0" w:line="240" w:lineRule="auto"/>
      </w:pPr>
      <w:r>
        <w:t xml:space="preserve">  section_code CHAR(9) NOT NULL,</w:t>
      </w:r>
    </w:p>
    <w:p w14:paraId="4760FB6E" w14:textId="77777777" w:rsidR="008B4CFE" w:rsidRDefault="008B4CFE" w:rsidP="008B4CFE">
      <w:pPr>
        <w:spacing w:after="0" w:line="240" w:lineRule="auto"/>
      </w:pPr>
      <w:r>
        <w:t xml:space="preserve">  abbr4_organization CHAR(4) NOT NULL,</w:t>
      </w:r>
    </w:p>
    <w:p w14:paraId="6E9A809A" w14:textId="77777777" w:rsidR="008B4CFE" w:rsidRDefault="008B4CFE" w:rsidP="008B4CFE">
      <w:pPr>
        <w:spacing w:after="0" w:line="240" w:lineRule="auto"/>
      </w:pPr>
      <w:r>
        <w:t xml:space="preserve">  sex_code CHAR(6) NULL,</w:t>
      </w:r>
    </w:p>
    <w:p w14:paraId="38448563" w14:textId="77777777" w:rsidR="008B4CFE" w:rsidRDefault="008B4CFE" w:rsidP="008B4CFE">
      <w:pPr>
        <w:spacing w:after="0" w:line="240" w:lineRule="auto"/>
      </w:pPr>
      <w:r>
        <w:t xml:space="preserve">  status_code CHAR(4) NULL,</w:t>
      </w:r>
    </w:p>
    <w:p w14:paraId="37BE00F4" w14:textId="77777777" w:rsidR="008B4CFE" w:rsidRDefault="008B4CFE" w:rsidP="008B4CFE">
      <w:pPr>
        <w:spacing w:after="0" w:line="240" w:lineRule="auto"/>
      </w:pPr>
      <w:r>
        <w:t xml:space="preserve">  PRIMARY KEY(specimen_code),</w:t>
      </w:r>
    </w:p>
    <w:p w14:paraId="0F377041" w14:textId="77777777" w:rsidR="008B4CFE" w:rsidRDefault="008B4CFE" w:rsidP="008B4CFE">
      <w:pPr>
        <w:spacing w:after="0" w:line="240" w:lineRule="auto"/>
      </w:pPr>
      <w:r>
        <w:t xml:space="preserve">  INDEX specimen_FKIndex1(abbr4_organization, cabinet_code, box_code, section_code),</w:t>
      </w:r>
    </w:p>
    <w:p w14:paraId="5CDA1865" w14:textId="77777777" w:rsidR="008B4CFE" w:rsidRDefault="008B4CFE" w:rsidP="008B4CFE">
      <w:pPr>
        <w:spacing w:after="0" w:line="240" w:lineRule="auto"/>
      </w:pPr>
      <w:r>
        <w:t xml:space="preserve">  INDEX specimen_FKIndex2(status_code),</w:t>
      </w:r>
    </w:p>
    <w:p w14:paraId="35E6D008" w14:textId="77777777" w:rsidR="008B4CFE" w:rsidRDefault="008B4CFE" w:rsidP="008B4CFE">
      <w:pPr>
        <w:spacing w:after="0" w:line="240" w:lineRule="auto"/>
      </w:pPr>
      <w:r>
        <w:t xml:space="preserve">  INDEX specimen_FKIndex3(sex_code),</w:t>
      </w:r>
    </w:p>
    <w:p w14:paraId="72C7879D" w14:textId="77777777" w:rsidR="008B4CFE" w:rsidRDefault="008B4CFE" w:rsidP="008B4CFE">
      <w:pPr>
        <w:spacing w:after="0" w:line="240" w:lineRule="auto"/>
      </w:pPr>
      <w:r>
        <w:t xml:space="preserve">  INDEX specimen_FKIndex4(catalog_code, event_code),</w:t>
      </w:r>
    </w:p>
    <w:p w14:paraId="6BAA8187" w14:textId="77777777" w:rsidR="008B4CFE" w:rsidRDefault="008B4CFE" w:rsidP="008B4CFE">
      <w:pPr>
        <w:spacing w:after="0" w:line="240" w:lineRule="auto"/>
      </w:pPr>
      <w:r>
        <w:lastRenderedPageBreak/>
        <w:t xml:space="preserve">  FOREIGN KEY(abbr4_organization, cabinet_code, box_code, section_code)</w:t>
      </w:r>
    </w:p>
    <w:p w14:paraId="0737FCAD" w14:textId="77777777" w:rsidR="008B4CFE" w:rsidRDefault="008B4CFE" w:rsidP="008B4CFE">
      <w:pPr>
        <w:spacing w:after="0" w:line="240" w:lineRule="auto"/>
      </w:pPr>
      <w:r>
        <w:t xml:space="preserve">    REFERENCES container(abbr4_organization, cabinet_code, box_code, section_code)</w:t>
      </w:r>
    </w:p>
    <w:p w14:paraId="09E52A3B" w14:textId="77777777" w:rsidR="008B4CFE" w:rsidRDefault="008B4CFE" w:rsidP="008B4CFE">
      <w:pPr>
        <w:spacing w:after="0" w:line="240" w:lineRule="auto"/>
      </w:pPr>
      <w:r>
        <w:t xml:space="preserve">      ON DELETE NO ACTION</w:t>
      </w:r>
    </w:p>
    <w:p w14:paraId="3791C172" w14:textId="77777777" w:rsidR="008B4CFE" w:rsidRDefault="008B4CFE" w:rsidP="008B4CFE">
      <w:pPr>
        <w:spacing w:after="0" w:line="240" w:lineRule="auto"/>
      </w:pPr>
      <w:r>
        <w:t xml:space="preserve">      ON UPDATE NO ACTION,</w:t>
      </w:r>
    </w:p>
    <w:p w14:paraId="6DB70C1A" w14:textId="77777777" w:rsidR="008B4CFE" w:rsidRDefault="008B4CFE" w:rsidP="008B4CFE">
      <w:pPr>
        <w:spacing w:after="0" w:line="240" w:lineRule="auto"/>
      </w:pPr>
      <w:r>
        <w:t xml:space="preserve">  FOREIGN KEY(status_code)</w:t>
      </w:r>
    </w:p>
    <w:p w14:paraId="22582B8C" w14:textId="77777777" w:rsidR="008B4CFE" w:rsidRDefault="008B4CFE" w:rsidP="008B4CFE">
      <w:pPr>
        <w:spacing w:after="0" w:line="240" w:lineRule="auto"/>
      </w:pPr>
      <w:r>
        <w:t xml:space="preserve">    REFERENCES preservation_status(status_code)</w:t>
      </w:r>
    </w:p>
    <w:p w14:paraId="2B8B5521" w14:textId="77777777" w:rsidR="008B4CFE" w:rsidRDefault="008B4CFE" w:rsidP="008B4CFE">
      <w:pPr>
        <w:spacing w:after="0" w:line="240" w:lineRule="auto"/>
      </w:pPr>
      <w:r>
        <w:t xml:space="preserve">      ON DELETE NO ACTION</w:t>
      </w:r>
    </w:p>
    <w:p w14:paraId="1B4DA077" w14:textId="77777777" w:rsidR="008B4CFE" w:rsidRDefault="008B4CFE" w:rsidP="008B4CFE">
      <w:pPr>
        <w:spacing w:after="0" w:line="240" w:lineRule="auto"/>
      </w:pPr>
      <w:r>
        <w:t xml:space="preserve">      ON UPDATE NO ACTION,</w:t>
      </w:r>
    </w:p>
    <w:p w14:paraId="0C11C808" w14:textId="77777777" w:rsidR="008B4CFE" w:rsidRDefault="008B4CFE" w:rsidP="008B4CFE">
      <w:pPr>
        <w:spacing w:after="0" w:line="240" w:lineRule="auto"/>
      </w:pPr>
      <w:r>
        <w:t xml:space="preserve">  FOREIGN KEY(sex_code)</w:t>
      </w:r>
    </w:p>
    <w:p w14:paraId="2133835F" w14:textId="77777777" w:rsidR="008B4CFE" w:rsidRDefault="008B4CFE" w:rsidP="008B4CFE">
      <w:pPr>
        <w:spacing w:after="0" w:line="240" w:lineRule="auto"/>
      </w:pPr>
      <w:r>
        <w:t xml:space="preserve">    REFERENCES sex(sex_code)</w:t>
      </w:r>
    </w:p>
    <w:p w14:paraId="50438A49" w14:textId="77777777" w:rsidR="008B4CFE" w:rsidRDefault="008B4CFE" w:rsidP="008B4CFE">
      <w:pPr>
        <w:spacing w:after="0" w:line="240" w:lineRule="auto"/>
      </w:pPr>
      <w:r>
        <w:t xml:space="preserve">      ON DELETE NO ACTION</w:t>
      </w:r>
    </w:p>
    <w:p w14:paraId="4A1CE3E4" w14:textId="77777777" w:rsidR="008B4CFE" w:rsidRDefault="008B4CFE" w:rsidP="008B4CFE">
      <w:pPr>
        <w:spacing w:after="0" w:line="240" w:lineRule="auto"/>
      </w:pPr>
      <w:r>
        <w:t xml:space="preserve">      ON UPDATE NO ACTION,</w:t>
      </w:r>
    </w:p>
    <w:p w14:paraId="515F85B5" w14:textId="77777777" w:rsidR="008B4CFE" w:rsidRDefault="008B4CFE" w:rsidP="008B4CFE">
      <w:pPr>
        <w:spacing w:after="0" w:line="240" w:lineRule="auto"/>
      </w:pPr>
      <w:r>
        <w:t xml:space="preserve">  FOREIGN KEY(catalog_code, event_code)</w:t>
      </w:r>
    </w:p>
    <w:p w14:paraId="58994F76" w14:textId="77777777" w:rsidR="008B4CFE" w:rsidRDefault="008B4CFE" w:rsidP="008B4CFE">
      <w:pPr>
        <w:spacing w:after="0" w:line="240" w:lineRule="auto"/>
      </w:pPr>
      <w:r>
        <w:t xml:space="preserve">    REFERENCES collection(catalog_code, event_code)</w:t>
      </w:r>
    </w:p>
    <w:p w14:paraId="0C8A527D" w14:textId="77777777" w:rsidR="008B4CFE" w:rsidRDefault="008B4CFE" w:rsidP="008B4CFE">
      <w:pPr>
        <w:spacing w:after="0" w:line="240" w:lineRule="auto"/>
      </w:pPr>
      <w:r>
        <w:t xml:space="preserve">      ON DELETE NO ACTION</w:t>
      </w:r>
    </w:p>
    <w:p w14:paraId="318B391D" w14:textId="77777777" w:rsidR="008B4CFE" w:rsidRDefault="008B4CFE" w:rsidP="008B4CFE">
      <w:pPr>
        <w:spacing w:after="0" w:line="240" w:lineRule="auto"/>
      </w:pPr>
      <w:r>
        <w:t xml:space="preserve">      ON UPDATE NO ACTION</w:t>
      </w:r>
    </w:p>
    <w:p w14:paraId="451ACDC0" w14:textId="77777777" w:rsidR="008B4CFE" w:rsidRDefault="008B4CFE" w:rsidP="008B4CFE">
      <w:pPr>
        <w:spacing w:after="0" w:line="240" w:lineRule="auto"/>
      </w:pPr>
      <w:r>
        <w:t>);</w:t>
      </w:r>
    </w:p>
    <w:p w14:paraId="30540BC7" w14:textId="77777777" w:rsidR="008B4CFE" w:rsidRDefault="008B4CFE" w:rsidP="008B4CFE">
      <w:pPr>
        <w:spacing w:after="0" w:line="240" w:lineRule="auto"/>
      </w:pPr>
    </w:p>
    <w:p w14:paraId="2354A0A5" w14:textId="77777777" w:rsidR="008B4CFE" w:rsidRDefault="008B4CFE" w:rsidP="008B4CFE">
      <w:pPr>
        <w:spacing w:after="0" w:line="240" w:lineRule="auto"/>
      </w:pPr>
      <w:r>
        <w:t>CREATE TABLE specimen_media (</w:t>
      </w:r>
    </w:p>
    <w:p w14:paraId="00A39B22" w14:textId="77777777" w:rsidR="008B4CFE" w:rsidRDefault="008B4CFE" w:rsidP="008B4CFE">
      <w:pPr>
        <w:spacing w:after="0" w:line="240" w:lineRule="auto"/>
      </w:pPr>
      <w:r>
        <w:t xml:space="preserve">  media_id INTEGER UNSIGNED NOT NULL,</w:t>
      </w:r>
    </w:p>
    <w:p w14:paraId="1F831BE1" w14:textId="77777777" w:rsidR="008B4CFE" w:rsidRDefault="008B4CFE" w:rsidP="008B4CFE">
      <w:pPr>
        <w:spacing w:after="0" w:line="240" w:lineRule="auto"/>
      </w:pPr>
      <w:r>
        <w:t xml:space="preserve">  specimen_code CHAR(12) NOT NULL,</w:t>
      </w:r>
    </w:p>
    <w:p w14:paraId="03D146E2" w14:textId="77777777" w:rsidR="008B4CFE" w:rsidRDefault="008B4CFE" w:rsidP="008B4CFE">
      <w:pPr>
        <w:spacing w:after="0" w:line="240" w:lineRule="auto"/>
      </w:pPr>
      <w:r>
        <w:t xml:space="preserve">  PRIMARY KEY(media_id, specimen_code),</w:t>
      </w:r>
    </w:p>
    <w:p w14:paraId="0E98F74D" w14:textId="77777777" w:rsidR="008B4CFE" w:rsidRDefault="008B4CFE" w:rsidP="008B4CFE">
      <w:pPr>
        <w:spacing w:after="0" w:line="240" w:lineRule="auto"/>
      </w:pPr>
      <w:r>
        <w:t xml:space="preserve">  INDEX specimen_media_FKIndex1(specimen_code),</w:t>
      </w:r>
    </w:p>
    <w:p w14:paraId="1D5400BB" w14:textId="77777777" w:rsidR="008B4CFE" w:rsidRDefault="008B4CFE" w:rsidP="008B4CFE">
      <w:pPr>
        <w:spacing w:after="0" w:line="240" w:lineRule="auto"/>
      </w:pPr>
      <w:r>
        <w:t xml:space="preserve">  INDEX specimen_media_FKIndex2(media_id),</w:t>
      </w:r>
    </w:p>
    <w:p w14:paraId="3AACC729" w14:textId="77777777" w:rsidR="008B4CFE" w:rsidRDefault="008B4CFE" w:rsidP="008B4CFE">
      <w:pPr>
        <w:spacing w:after="0" w:line="240" w:lineRule="auto"/>
      </w:pPr>
      <w:r>
        <w:t xml:space="preserve">  FOREIGN KEY(specimen_code)</w:t>
      </w:r>
    </w:p>
    <w:p w14:paraId="11613B17" w14:textId="77777777" w:rsidR="008B4CFE" w:rsidRDefault="008B4CFE" w:rsidP="008B4CFE">
      <w:pPr>
        <w:spacing w:after="0" w:line="240" w:lineRule="auto"/>
      </w:pPr>
      <w:r>
        <w:t xml:space="preserve">    REFERENCES specimen(specimen_code)</w:t>
      </w:r>
    </w:p>
    <w:p w14:paraId="5A248C4A" w14:textId="77777777" w:rsidR="008B4CFE" w:rsidRDefault="008B4CFE" w:rsidP="008B4CFE">
      <w:pPr>
        <w:spacing w:after="0" w:line="240" w:lineRule="auto"/>
      </w:pPr>
      <w:r>
        <w:t xml:space="preserve">      ON DELETE NO ACTION</w:t>
      </w:r>
    </w:p>
    <w:p w14:paraId="4726CFCB" w14:textId="77777777" w:rsidR="008B4CFE" w:rsidRDefault="008B4CFE" w:rsidP="008B4CFE">
      <w:pPr>
        <w:spacing w:after="0" w:line="240" w:lineRule="auto"/>
      </w:pPr>
      <w:r>
        <w:t xml:space="preserve">      ON UPDATE NO ACTION,</w:t>
      </w:r>
    </w:p>
    <w:p w14:paraId="36FE8194" w14:textId="77777777" w:rsidR="008B4CFE" w:rsidRDefault="008B4CFE" w:rsidP="008B4CFE">
      <w:pPr>
        <w:spacing w:after="0" w:line="240" w:lineRule="auto"/>
      </w:pPr>
      <w:r>
        <w:t xml:space="preserve">  FOREIGN KEY(media_id)</w:t>
      </w:r>
    </w:p>
    <w:p w14:paraId="5CBDD4A5" w14:textId="77777777" w:rsidR="008B4CFE" w:rsidRDefault="008B4CFE" w:rsidP="008B4CFE">
      <w:pPr>
        <w:spacing w:after="0" w:line="240" w:lineRule="auto"/>
      </w:pPr>
      <w:r>
        <w:t xml:space="preserve">    REFERENCES media(media_id)</w:t>
      </w:r>
    </w:p>
    <w:p w14:paraId="79939B86" w14:textId="77777777" w:rsidR="008B4CFE" w:rsidRDefault="008B4CFE" w:rsidP="008B4CFE">
      <w:pPr>
        <w:spacing w:after="0" w:line="240" w:lineRule="auto"/>
      </w:pPr>
      <w:r>
        <w:t xml:space="preserve">      ON DELETE NO ACTION</w:t>
      </w:r>
    </w:p>
    <w:p w14:paraId="2EC25EDD" w14:textId="77777777" w:rsidR="008B4CFE" w:rsidRDefault="008B4CFE" w:rsidP="008B4CFE">
      <w:pPr>
        <w:spacing w:after="0" w:line="240" w:lineRule="auto"/>
      </w:pPr>
      <w:r>
        <w:t xml:space="preserve">      ON UPDATE NO ACTION</w:t>
      </w:r>
    </w:p>
    <w:p w14:paraId="71BE0F6F" w14:textId="77777777" w:rsidR="008B4CFE" w:rsidRDefault="008B4CFE" w:rsidP="008B4CFE">
      <w:pPr>
        <w:spacing w:after="0" w:line="240" w:lineRule="auto"/>
      </w:pPr>
      <w:r>
        <w:t>);</w:t>
      </w:r>
    </w:p>
    <w:p w14:paraId="23631CA6" w14:textId="77777777" w:rsidR="008B4CFE" w:rsidRDefault="008B4CFE" w:rsidP="008B4CFE">
      <w:pPr>
        <w:spacing w:after="0" w:line="240" w:lineRule="auto"/>
      </w:pPr>
    </w:p>
    <w:p w14:paraId="2C4EC16E" w14:textId="77777777" w:rsidR="008B4CFE" w:rsidRDefault="008B4CFE" w:rsidP="008B4CFE">
      <w:pPr>
        <w:spacing w:after="0" w:line="240" w:lineRule="auto"/>
      </w:pPr>
      <w:r>
        <w:t>CREATE TABLE specimen_dna (</w:t>
      </w:r>
    </w:p>
    <w:p w14:paraId="645F6A7B" w14:textId="77777777" w:rsidR="008B4CFE" w:rsidRDefault="008B4CFE" w:rsidP="008B4CFE">
      <w:pPr>
        <w:spacing w:after="0" w:line="240" w:lineRule="auto"/>
      </w:pPr>
      <w:r>
        <w:t xml:space="preserve">  extraction_code CHAR(9) NOT NULL,</w:t>
      </w:r>
    </w:p>
    <w:p w14:paraId="3B84E280" w14:textId="77777777" w:rsidR="008B4CFE" w:rsidRDefault="008B4CFE" w:rsidP="008B4CFE">
      <w:pPr>
        <w:spacing w:after="0" w:line="240" w:lineRule="auto"/>
      </w:pPr>
      <w:r>
        <w:t xml:space="preserve">  specimen_code CHAR(12) NOT NULL,</w:t>
      </w:r>
    </w:p>
    <w:p w14:paraId="73F21EF7" w14:textId="77777777" w:rsidR="008B4CFE" w:rsidRDefault="008B4CFE" w:rsidP="008B4CFE">
      <w:pPr>
        <w:spacing w:after="0" w:line="240" w:lineRule="auto"/>
      </w:pPr>
      <w:r>
        <w:t xml:space="preserve">  PRIMARY KEY(extraction_code, specimen_code),</w:t>
      </w:r>
    </w:p>
    <w:p w14:paraId="2A9ADB19" w14:textId="77777777" w:rsidR="008B4CFE" w:rsidRDefault="008B4CFE" w:rsidP="008B4CFE">
      <w:pPr>
        <w:spacing w:after="0" w:line="240" w:lineRule="auto"/>
      </w:pPr>
      <w:r>
        <w:t xml:space="preserve">  INDEX specimen_dna_FKIndex1(specimen_code),</w:t>
      </w:r>
    </w:p>
    <w:p w14:paraId="11D4212E" w14:textId="77777777" w:rsidR="008B4CFE" w:rsidRDefault="008B4CFE" w:rsidP="008B4CFE">
      <w:pPr>
        <w:spacing w:after="0" w:line="240" w:lineRule="auto"/>
      </w:pPr>
      <w:r>
        <w:t xml:space="preserve">  INDEX specimen_dna_FKIndex2(extraction_code),</w:t>
      </w:r>
    </w:p>
    <w:p w14:paraId="1209A60C" w14:textId="77777777" w:rsidR="008B4CFE" w:rsidRDefault="008B4CFE" w:rsidP="008B4CFE">
      <w:pPr>
        <w:spacing w:after="0" w:line="240" w:lineRule="auto"/>
      </w:pPr>
      <w:r>
        <w:t xml:space="preserve">  FOREIGN KEY(specimen_code)</w:t>
      </w:r>
    </w:p>
    <w:p w14:paraId="1733E704" w14:textId="77777777" w:rsidR="008B4CFE" w:rsidRDefault="008B4CFE" w:rsidP="008B4CFE">
      <w:pPr>
        <w:spacing w:after="0" w:line="240" w:lineRule="auto"/>
      </w:pPr>
      <w:r>
        <w:t xml:space="preserve">    REFERENCES specimen(specimen_code)</w:t>
      </w:r>
    </w:p>
    <w:p w14:paraId="3D3230F6" w14:textId="77777777" w:rsidR="008B4CFE" w:rsidRDefault="008B4CFE" w:rsidP="008B4CFE">
      <w:pPr>
        <w:spacing w:after="0" w:line="240" w:lineRule="auto"/>
      </w:pPr>
      <w:r>
        <w:t xml:space="preserve">      ON DELETE NO ACTION</w:t>
      </w:r>
    </w:p>
    <w:p w14:paraId="498D2329" w14:textId="77777777" w:rsidR="008B4CFE" w:rsidRDefault="008B4CFE" w:rsidP="008B4CFE">
      <w:pPr>
        <w:spacing w:after="0" w:line="240" w:lineRule="auto"/>
      </w:pPr>
      <w:r>
        <w:t xml:space="preserve">      ON UPDATE NO ACTION,</w:t>
      </w:r>
    </w:p>
    <w:p w14:paraId="468AB4E9" w14:textId="77777777" w:rsidR="008B4CFE" w:rsidRDefault="008B4CFE" w:rsidP="008B4CFE">
      <w:pPr>
        <w:spacing w:after="0" w:line="240" w:lineRule="auto"/>
      </w:pPr>
      <w:r>
        <w:t xml:space="preserve">  FOREIGN KEY(extraction_code)</w:t>
      </w:r>
    </w:p>
    <w:p w14:paraId="524B2064" w14:textId="77777777" w:rsidR="008B4CFE" w:rsidRDefault="008B4CFE" w:rsidP="008B4CFE">
      <w:pPr>
        <w:spacing w:after="0" w:line="240" w:lineRule="auto"/>
      </w:pPr>
      <w:r>
        <w:t xml:space="preserve">    REFERENCES dna(extraction_code)</w:t>
      </w:r>
    </w:p>
    <w:p w14:paraId="27267CB0" w14:textId="77777777" w:rsidR="008B4CFE" w:rsidRDefault="008B4CFE" w:rsidP="008B4CFE">
      <w:pPr>
        <w:spacing w:after="0" w:line="240" w:lineRule="auto"/>
      </w:pPr>
      <w:r>
        <w:t xml:space="preserve">      ON DELETE NO ACTION</w:t>
      </w:r>
    </w:p>
    <w:p w14:paraId="0A8A360C" w14:textId="77777777" w:rsidR="008B4CFE" w:rsidRDefault="008B4CFE" w:rsidP="008B4CFE">
      <w:pPr>
        <w:spacing w:after="0" w:line="240" w:lineRule="auto"/>
      </w:pPr>
      <w:r>
        <w:t xml:space="preserve">      ON UPDATE NO ACTION</w:t>
      </w:r>
    </w:p>
    <w:p w14:paraId="7348101F" w14:textId="77777777" w:rsidR="008B4CFE" w:rsidRDefault="008B4CFE" w:rsidP="008B4CFE">
      <w:pPr>
        <w:spacing w:after="0" w:line="240" w:lineRule="auto"/>
      </w:pPr>
      <w:r>
        <w:lastRenderedPageBreak/>
        <w:t>);</w:t>
      </w:r>
    </w:p>
    <w:p w14:paraId="2E9F6415" w14:textId="77777777" w:rsidR="008B4CFE" w:rsidRDefault="008B4CFE" w:rsidP="008B4CFE">
      <w:pPr>
        <w:spacing w:after="0" w:line="240" w:lineRule="auto"/>
      </w:pPr>
    </w:p>
    <w:p w14:paraId="33CF45FB" w14:textId="77777777" w:rsidR="008B4CFE" w:rsidRDefault="008B4CFE" w:rsidP="008B4CFE">
      <w:pPr>
        <w:spacing w:after="0" w:line="240" w:lineRule="auto"/>
      </w:pPr>
      <w:r>
        <w:t>CREATE TABLE specimen_location_code (</w:t>
      </w:r>
    </w:p>
    <w:p w14:paraId="31BC8B8C" w14:textId="77777777" w:rsidR="008B4CFE" w:rsidRDefault="008B4CFE" w:rsidP="008B4CFE">
      <w:pPr>
        <w:spacing w:after="0" w:line="240" w:lineRule="auto"/>
      </w:pPr>
      <w:r>
        <w:t xml:space="preserve">  specimen_code CHAR(12) NOT NULL,</w:t>
      </w:r>
    </w:p>
    <w:p w14:paraId="294239C6" w14:textId="77777777" w:rsidR="008B4CFE" w:rsidRDefault="008B4CFE" w:rsidP="008B4CFE">
      <w:pPr>
        <w:spacing w:after="0" w:line="240" w:lineRule="auto"/>
      </w:pPr>
      <w:r>
        <w:t xml:space="preserve">  location_detail_code INTEGER UNSIGNED NOT NULL,</w:t>
      </w:r>
    </w:p>
    <w:p w14:paraId="6CAF3872" w14:textId="77777777" w:rsidR="008B4CFE" w:rsidRDefault="008B4CFE" w:rsidP="008B4CFE">
      <w:pPr>
        <w:spacing w:after="0" w:line="240" w:lineRule="auto"/>
      </w:pPr>
      <w:r>
        <w:t xml:space="preserve">  PRIMARY KEY(specimen_code),</w:t>
      </w:r>
    </w:p>
    <w:p w14:paraId="19154D40" w14:textId="77777777" w:rsidR="008B4CFE" w:rsidRDefault="008B4CFE" w:rsidP="008B4CFE">
      <w:pPr>
        <w:spacing w:after="0" w:line="240" w:lineRule="auto"/>
      </w:pPr>
      <w:r>
        <w:t xml:space="preserve">  INDEX specimen_location_code_FKIndex1(specimen_code),</w:t>
      </w:r>
    </w:p>
    <w:p w14:paraId="61415003" w14:textId="77777777" w:rsidR="008B4CFE" w:rsidRDefault="008B4CFE" w:rsidP="008B4CFE">
      <w:pPr>
        <w:spacing w:after="0" w:line="240" w:lineRule="auto"/>
      </w:pPr>
      <w:r>
        <w:t xml:space="preserve">  INDEX specimen_location_code_FKIndex2(location_detail_code),</w:t>
      </w:r>
    </w:p>
    <w:p w14:paraId="21A77309" w14:textId="77777777" w:rsidR="008B4CFE" w:rsidRDefault="008B4CFE" w:rsidP="008B4CFE">
      <w:pPr>
        <w:spacing w:after="0" w:line="240" w:lineRule="auto"/>
      </w:pPr>
      <w:r>
        <w:t xml:space="preserve">  FOREIGN KEY(specimen_code)</w:t>
      </w:r>
    </w:p>
    <w:p w14:paraId="2FF4E1FC" w14:textId="77777777" w:rsidR="008B4CFE" w:rsidRDefault="008B4CFE" w:rsidP="008B4CFE">
      <w:pPr>
        <w:spacing w:after="0" w:line="240" w:lineRule="auto"/>
      </w:pPr>
      <w:r>
        <w:t xml:space="preserve">    REFERENCES specimen(specimen_code)</w:t>
      </w:r>
    </w:p>
    <w:p w14:paraId="608E3F7C" w14:textId="77777777" w:rsidR="008B4CFE" w:rsidRDefault="008B4CFE" w:rsidP="008B4CFE">
      <w:pPr>
        <w:spacing w:after="0" w:line="240" w:lineRule="auto"/>
      </w:pPr>
      <w:r>
        <w:t xml:space="preserve">      ON DELETE NO ACTION</w:t>
      </w:r>
    </w:p>
    <w:p w14:paraId="4C266810" w14:textId="77777777" w:rsidR="008B4CFE" w:rsidRDefault="008B4CFE" w:rsidP="008B4CFE">
      <w:pPr>
        <w:spacing w:after="0" w:line="240" w:lineRule="auto"/>
      </w:pPr>
      <w:r>
        <w:t xml:space="preserve">      ON UPDATE NO ACTION,</w:t>
      </w:r>
    </w:p>
    <w:p w14:paraId="78731CDA" w14:textId="77777777" w:rsidR="008B4CFE" w:rsidRDefault="008B4CFE" w:rsidP="008B4CFE">
      <w:pPr>
        <w:spacing w:after="0" w:line="240" w:lineRule="auto"/>
      </w:pPr>
      <w:r>
        <w:t xml:space="preserve">  FOREIGN KEY(location_detail_code)</w:t>
      </w:r>
    </w:p>
    <w:p w14:paraId="7326DEBD" w14:textId="77777777" w:rsidR="008B4CFE" w:rsidRDefault="008B4CFE" w:rsidP="008B4CFE">
      <w:pPr>
        <w:spacing w:after="0" w:line="240" w:lineRule="auto"/>
      </w:pPr>
      <w:r>
        <w:t xml:space="preserve">    REFERENCES location_details(location_detail_code)</w:t>
      </w:r>
    </w:p>
    <w:p w14:paraId="353BE921" w14:textId="77777777" w:rsidR="008B4CFE" w:rsidRDefault="008B4CFE" w:rsidP="008B4CFE">
      <w:pPr>
        <w:spacing w:after="0" w:line="240" w:lineRule="auto"/>
      </w:pPr>
      <w:r>
        <w:t xml:space="preserve">      ON DELETE NO ACTION</w:t>
      </w:r>
    </w:p>
    <w:p w14:paraId="566B6330" w14:textId="77777777" w:rsidR="008B4CFE" w:rsidRDefault="008B4CFE" w:rsidP="008B4CFE">
      <w:pPr>
        <w:spacing w:after="0" w:line="240" w:lineRule="auto"/>
      </w:pPr>
      <w:r>
        <w:t xml:space="preserve">      ON UPDATE NO ACTION</w:t>
      </w:r>
    </w:p>
    <w:p w14:paraId="70C91E39" w14:textId="77777777" w:rsidR="008B4CFE" w:rsidRDefault="008B4CFE" w:rsidP="008B4CFE">
      <w:pPr>
        <w:spacing w:after="0" w:line="240" w:lineRule="auto"/>
      </w:pPr>
      <w:r>
        <w:t>)</w:t>
      </w:r>
    </w:p>
    <w:p w14:paraId="6E995F39" w14:textId="77777777" w:rsidR="008B4CFE" w:rsidRDefault="008B4CFE" w:rsidP="008B4CFE">
      <w:pPr>
        <w:spacing w:after="0" w:line="240" w:lineRule="auto"/>
      </w:pPr>
      <w:r>
        <w:t>TYPE=InnoDB;</w:t>
      </w:r>
    </w:p>
    <w:p w14:paraId="56A10D4A" w14:textId="77777777" w:rsidR="00225CD3" w:rsidRDefault="00225CD3" w:rsidP="008B4CFE">
      <w:pPr>
        <w:spacing w:after="0" w:line="240" w:lineRule="auto"/>
      </w:pPr>
    </w:p>
    <w:p w14:paraId="045BEE07" w14:textId="55C7374B" w:rsidR="00225CD3" w:rsidRPr="00225CD3" w:rsidRDefault="00225CD3" w:rsidP="008B4CFE">
      <w:pPr>
        <w:spacing w:after="0" w:line="240" w:lineRule="auto"/>
        <w:rPr>
          <w:b/>
        </w:rPr>
      </w:pPr>
      <w:r w:rsidRPr="00225CD3">
        <w:rPr>
          <w:b/>
        </w:rPr>
        <w:t>Normalization:</w:t>
      </w:r>
    </w:p>
    <w:p w14:paraId="431BB0D6" w14:textId="3F20416A" w:rsidR="00225CD3" w:rsidRDefault="002C56AA" w:rsidP="00210D4E">
      <w:pPr>
        <w:spacing w:after="0" w:line="240" w:lineRule="auto"/>
        <w:ind w:firstLine="720"/>
      </w:pPr>
      <w:r>
        <w:t xml:space="preserve">We have evaluated our database and have found that our tables are in </w:t>
      </w:r>
      <w:r w:rsidR="00225CD3">
        <w:t>Third</w:t>
      </w:r>
      <w:r>
        <w:t xml:space="preserve"> Normal Form.</w:t>
      </w:r>
      <w:r w:rsidR="00225CD3">
        <w:t xml:space="preserve">  This implies that everything in the tables are dependent on their respective primary keys and only their primary keys.</w:t>
      </w:r>
      <w:r w:rsidR="00210D4E">
        <w:t xml:space="preserve">  </w:t>
      </w:r>
      <w:r w:rsidR="00225CD3">
        <w:t>Also, the attributes of the tables are dependent on the whole primary key.  We did not normalize the tables any further in order to preserve the working database model of the Biology Department’s data.</w:t>
      </w:r>
    </w:p>
    <w:p w14:paraId="560E799A" w14:textId="77777777" w:rsidR="00225CD3" w:rsidRDefault="00225CD3" w:rsidP="008B4CFE">
      <w:pPr>
        <w:spacing w:after="0" w:line="240" w:lineRule="auto"/>
      </w:pPr>
    </w:p>
    <w:p w14:paraId="145B405B" w14:textId="79ED8753" w:rsidR="004D3336" w:rsidRPr="00225CD3" w:rsidRDefault="00A6774B" w:rsidP="004D3336">
      <w:pPr>
        <w:spacing w:after="0" w:line="240" w:lineRule="auto"/>
        <w:rPr>
          <w:b/>
        </w:rPr>
      </w:pPr>
      <w:r w:rsidRPr="00225CD3">
        <w:rPr>
          <w:b/>
        </w:rPr>
        <w:t xml:space="preserve">Data </w:t>
      </w:r>
      <w:r w:rsidR="00A96A41">
        <w:rPr>
          <w:b/>
        </w:rPr>
        <w:t>Dictionary</w:t>
      </w:r>
      <w:r w:rsidR="00024939" w:rsidRPr="00225CD3">
        <w:rPr>
          <w:b/>
        </w:rPr>
        <w:t xml:space="preserve"> </w:t>
      </w:r>
      <w:r w:rsidR="00225CD3">
        <w:rPr>
          <w:b/>
        </w:rPr>
        <w:t xml:space="preserve">part </w:t>
      </w:r>
      <w:r w:rsidR="00024939" w:rsidRPr="00225CD3">
        <w:rPr>
          <w:b/>
        </w:rPr>
        <w:t>a:</w:t>
      </w:r>
    </w:p>
    <w:p w14:paraId="50B1311B" w14:textId="13FD9ABF" w:rsidR="004D3336" w:rsidRDefault="004D3336" w:rsidP="004D3336">
      <w:pPr>
        <w:spacing w:after="0" w:line="240" w:lineRule="auto"/>
      </w:pPr>
      <w:r>
        <w:t>u</w:t>
      </w:r>
      <w:r w:rsidR="00417487">
        <w:t>pload_column_names</w:t>
      </w:r>
      <w:r>
        <w:t xml:space="preserve">: </w:t>
      </w:r>
      <w:r w:rsidR="00417487">
        <w:t xml:space="preserve"> </w:t>
      </w:r>
    </w:p>
    <w:p w14:paraId="38B5BD83" w14:textId="77777777" w:rsidR="004D3336" w:rsidRDefault="004D3336" w:rsidP="004D3336">
      <w:pPr>
        <w:spacing w:after="0" w:line="240" w:lineRule="auto"/>
        <w:ind w:left="720"/>
      </w:pPr>
      <w:r>
        <w:t>S</w:t>
      </w:r>
      <w:r w:rsidR="00417487">
        <w:t xml:space="preserve">tores the collector’s abbreviation and the name they use as a header for their xml (the format the bulkload accepts) document as primary keys with attribute_name representing the actual database attribute name and name_type specifying the taxonomy name.  </w:t>
      </w:r>
    </w:p>
    <w:p w14:paraId="198A68A0" w14:textId="77777777" w:rsidR="004D3336" w:rsidRDefault="00417487" w:rsidP="004D3336">
      <w:pPr>
        <w:spacing w:after="0" w:line="240" w:lineRule="auto"/>
      </w:pPr>
      <w:r>
        <w:t>location_detail</w:t>
      </w:r>
      <w:r w:rsidR="004D3336">
        <w:t xml:space="preserve">: </w:t>
      </w:r>
      <w:r>
        <w:t xml:space="preserve"> </w:t>
      </w:r>
    </w:p>
    <w:p w14:paraId="6E900398" w14:textId="77777777" w:rsidR="007A2D83" w:rsidRDefault="004D3336" w:rsidP="004D3336">
      <w:pPr>
        <w:spacing w:after="0" w:line="240" w:lineRule="auto"/>
        <w:ind w:firstLine="720"/>
      </w:pPr>
      <w:r>
        <w:t>Stores the</w:t>
      </w:r>
      <w:r w:rsidR="00417487">
        <w:t xml:space="preserve"> specific coordinates</w:t>
      </w:r>
      <w:r>
        <w:t xml:space="preserve"> of locations</w:t>
      </w:r>
      <w:r w:rsidR="007A2D83">
        <w:t xml:space="preserve"> of where specimens have been collected.</w:t>
      </w:r>
      <w:r w:rsidR="00417487">
        <w:t xml:space="preserve">  </w:t>
      </w:r>
    </w:p>
    <w:p w14:paraId="20DF2130" w14:textId="77777777" w:rsidR="007A2D83" w:rsidRDefault="00417487" w:rsidP="007A2D83">
      <w:pPr>
        <w:spacing w:after="0" w:line="240" w:lineRule="auto"/>
      </w:pPr>
      <w:r>
        <w:t xml:space="preserve">specimen_location_code </w:t>
      </w:r>
      <w:r w:rsidR="007A2D83">
        <w:t xml:space="preserve">: </w:t>
      </w:r>
    </w:p>
    <w:p w14:paraId="7342466A" w14:textId="60752CC4" w:rsidR="00417487" w:rsidRDefault="007A2D83" w:rsidP="007A2D83">
      <w:pPr>
        <w:spacing w:after="0" w:line="240" w:lineRule="auto"/>
        <w:ind w:firstLine="720"/>
      </w:pPr>
      <w:r>
        <w:t>Stores the</w:t>
      </w:r>
      <w:r w:rsidR="00417487">
        <w:t xml:space="preserve"> link </w:t>
      </w:r>
      <w:r>
        <w:t xml:space="preserve">from </w:t>
      </w:r>
      <w:r w:rsidR="00417487">
        <w:t>each specimen to a specific location_detail which is where they were collected.</w:t>
      </w:r>
    </w:p>
    <w:p w14:paraId="0F6B8B41" w14:textId="77777777" w:rsidR="00225CD3" w:rsidRDefault="00225CD3" w:rsidP="007A2D83">
      <w:pPr>
        <w:spacing w:after="0" w:line="240" w:lineRule="auto"/>
        <w:ind w:firstLine="720"/>
      </w:pPr>
    </w:p>
    <w:p w14:paraId="187108CC" w14:textId="673F170E" w:rsidR="00024939" w:rsidRPr="00225CD3" w:rsidRDefault="00024939" w:rsidP="00024939">
      <w:pPr>
        <w:spacing w:after="0" w:line="240" w:lineRule="auto"/>
        <w:rPr>
          <w:b/>
        </w:rPr>
      </w:pPr>
      <w:r w:rsidRPr="00225CD3">
        <w:rPr>
          <w:b/>
        </w:rPr>
        <w:t xml:space="preserve">Please find </w:t>
      </w:r>
      <w:r w:rsidR="0093309B" w:rsidRPr="00225CD3">
        <w:rPr>
          <w:b/>
        </w:rPr>
        <w:t>Data Definition part b in Attachment 3.</w:t>
      </w:r>
    </w:p>
    <w:p w14:paraId="44A5EF71" w14:textId="2BC9F2B7" w:rsidR="007E7AC9" w:rsidRDefault="00225CD3" w:rsidP="007E7AC9">
      <w:pPr>
        <w:spacing w:after="0" w:line="240" w:lineRule="auto"/>
      </w:pPr>
      <w:r>
        <w:t>The SQL query used to generate Data Definition part b is as follows:</w:t>
      </w:r>
    </w:p>
    <w:p w14:paraId="2CDF88C9" w14:textId="1275CCC6" w:rsidR="007E7AC9" w:rsidRDefault="007E7AC9" w:rsidP="007E7AC9">
      <w:pPr>
        <w:spacing w:after="0" w:line="240" w:lineRule="auto"/>
      </w:pPr>
      <w:r w:rsidRPr="007E7AC9">
        <w:t>SELECT TABLE_NAME, COLUMN_NAME, DATA_TYPE FROM information_schema.COLUMNS where TABLE_SCHEMA = 'TCBES';</w:t>
      </w:r>
    </w:p>
    <w:p w14:paraId="4C3D8359" w14:textId="77777777" w:rsidR="007E7AC9" w:rsidRDefault="007E7AC9" w:rsidP="007E7AC9">
      <w:pPr>
        <w:spacing w:after="0" w:line="240" w:lineRule="auto"/>
      </w:pPr>
    </w:p>
    <w:p w14:paraId="3AC8F397" w14:textId="757F4B3E" w:rsidR="007E7AC9" w:rsidRPr="0031279D" w:rsidRDefault="0031279D" w:rsidP="007E7AC9">
      <w:pPr>
        <w:spacing w:after="0" w:line="240" w:lineRule="auto"/>
        <w:rPr>
          <w:b/>
        </w:rPr>
      </w:pPr>
      <w:r w:rsidRPr="0031279D">
        <w:rPr>
          <w:b/>
        </w:rPr>
        <w:t>Queries:</w:t>
      </w:r>
      <w:r>
        <w:rPr>
          <w:b/>
        </w:rPr>
        <w:t xml:space="preserve"> (P</w:t>
      </w:r>
      <w:r w:rsidR="00335A88">
        <w:rPr>
          <w:b/>
        </w:rPr>
        <w:t>lease find the results attached in Attachment 4)</w:t>
      </w:r>
    </w:p>
    <w:p w14:paraId="16B7E700" w14:textId="77777777" w:rsidR="00120969" w:rsidRDefault="000A0B7B" w:rsidP="008B4CFE">
      <w:pPr>
        <w:spacing w:after="0" w:line="240" w:lineRule="auto"/>
      </w:pPr>
      <w:r w:rsidRPr="0031279D">
        <w:rPr>
          <w:b/>
        </w:rPr>
        <w:t>Query 1:</w:t>
      </w:r>
      <w:r>
        <w:tab/>
      </w:r>
      <w:bookmarkStart w:id="1" w:name="OLE_LINK3"/>
      <w:bookmarkStart w:id="2" w:name="OLE_LINK4"/>
      <w:r w:rsidR="00120969">
        <w:t>SELECT</w:t>
      </w:r>
      <w:r w:rsidRPr="000A0B7B">
        <w:t xml:space="preserve"> xml_name, attribute_name, name_type </w:t>
      </w:r>
    </w:p>
    <w:p w14:paraId="1F83812A" w14:textId="77777777" w:rsidR="00120969" w:rsidRDefault="00120969" w:rsidP="00120969">
      <w:pPr>
        <w:spacing w:after="0" w:line="240" w:lineRule="auto"/>
        <w:ind w:left="720" w:firstLine="720"/>
      </w:pPr>
      <w:r>
        <w:t>FROM</w:t>
      </w:r>
      <w:r w:rsidR="000A0B7B" w:rsidRPr="000A0B7B">
        <w:t xml:space="preserve"> upload_column_names </w:t>
      </w:r>
    </w:p>
    <w:p w14:paraId="2FC8D093" w14:textId="2CBA931B" w:rsidR="000A0B7B" w:rsidRDefault="00120969" w:rsidP="00120969">
      <w:pPr>
        <w:spacing w:after="0" w:line="240" w:lineRule="auto"/>
        <w:ind w:left="720" w:firstLine="720"/>
      </w:pPr>
      <w:r>
        <w:t xml:space="preserve">WHERE abbr3_collector = "$_SESSION['uid'] </w:t>
      </w:r>
      <w:r w:rsidR="000A0B7B" w:rsidRPr="000A0B7B">
        <w:t>";</w:t>
      </w:r>
    </w:p>
    <w:bookmarkEnd w:id="1"/>
    <w:bookmarkEnd w:id="2"/>
    <w:p w14:paraId="4ADB9724" w14:textId="5D33EBBD" w:rsidR="001438FF" w:rsidRDefault="001438FF" w:rsidP="001438FF">
      <w:pPr>
        <w:spacing w:after="0" w:line="240" w:lineRule="auto"/>
      </w:pPr>
      <w:r>
        <w:lastRenderedPageBreak/>
        <w:t>This query allows us to pull down information for the current user as to how their known naming scheme of columns corresponds to the database attributes.</w:t>
      </w:r>
      <w:r w:rsidR="00DB06C0">
        <w:t xml:space="preserve">  Query gives no results as upload_column_names is currently empty.</w:t>
      </w:r>
    </w:p>
    <w:p w14:paraId="3675A0B0" w14:textId="77777777" w:rsidR="001438FF" w:rsidRDefault="001438FF" w:rsidP="001438FF">
      <w:pPr>
        <w:spacing w:after="0" w:line="240" w:lineRule="auto"/>
      </w:pPr>
    </w:p>
    <w:p w14:paraId="21FDDB54" w14:textId="30EC1223" w:rsidR="001438FF" w:rsidRDefault="001438FF" w:rsidP="001438FF">
      <w:pPr>
        <w:spacing w:after="0" w:line="240" w:lineRule="auto"/>
      </w:pPr>
      <w:r w:rsidRPr="0031279D">
        <w:rPr>
          <w:b/>
        </w:rPr>
        <w:t>Query 2:</w:t>
      </w:r>
      <w:r>
        <w:tab/>
      </w:r>
      <w:r w:rsidR="007E7AC9">
        <w:t xml:space="preserve">SELECT </w:t>
      </w:r>
      <w:r w:rsidR="00A6774B">
        <w:t>box_code, section_code, cabinet_code, catalog_code</w:t>
      </w:r>
    </w:p>
    <w:p w14:paraId="71A8ECB4" w14:textId="6ED2C185" w:rsidR="00A6774B" w:rsidRDefault="00A6774B" w:rsidP="001438FF">
      <w:pPr>
        <w:spacing w:after="0" w:line="240" w:lineRule="auto"/>
      </w:pPr>
      <w:r>
        <w:tab/>
      </w:r>
      <w:r>
        <w:tab/>
        <w:t>FROM specimen</w:t>
      </w:r>
    </w:p>
    <w:p w14:paraId="2656F1BF" w14:textId="142B1A3C" w:rsidR="00A6774B" w:rsidRDefault="00A6774B" w:rsidP="001438FF">
      <w:pPr>
        <w:spacing w:after="0" w:line="240" w:lineRule="auto"/>
      </w:pPr>
      <w:r>
        <w:tab/>
      </w:r>
      <w:r>
        <w:tab/>
        <w:t>WHERE specimen_code = ‘8’;</w:t>
      </w:r>
    </w:p>
    <w:p w14:paraId="6B5CAFEF" w14:textId="4D8E5686" w:rsidR="002C56AA" w:rsidRDefault="00401F32" w:rsidP="001438FF">
      <w:pPr>
        <w:spacing w:after="0" w:line="240" w:lineRule="auto"/>
      </w:pPr>
      <w:r>
        <w:t>Finds where specimen 8 is being stored.</w:t>
      </w:r>
    </w:p>
    <w:p w14:paraId="513A0156" w14:textId="77777777" w:rsidR="00A6774B" w:rsidRDefault="00A6774B" w:rsidP="001438FF">
      <w:pPr>
        <w:spacing w:after="0" w:line="240" w:lineRule="auto"/>
      </w:pPr>
    </w:p>
    <w:p w14:paraId="4B56DF76" w14:textId="77777777" w:rsidR="00401F32" w:rsidRDefault="00A6774B" w:rsidP="00401F32">
      <w:pPr>
        <w:spacing w:after="0" w:line="240" w:lineRule="auto"/>
      </w:pPr>
      <w:r w:rsidRPr="0031279D">
        <w:rPr>
          <w:b/>
        </w:rPr>
        <w:t>Query 3:</w:t>
      </w:r>
      <w:r w:rsidR="00401F32">
        <w:tab/>
        <w:t>select REFERENCED_TABLE_NAME, REFERENCED_COLUMN_NAME</w:t>
      </w:r>
    </w:p>
    <w:p w14:paraId="783227F2" w14:textId="77777777" w:rsidR="00401F32" w:rsidRDefault="00401F32" w:rsidP="00401F32">
      <w:pPr>
        <w:spacing w:after="0" w:line="240" w:lineRule="auto"/>
      </w:pPr>
      <w:r>
        <w:tab/>
      </w:r>
      <w:r>
        <w:tab/>
        <w:t xml:space="preserve">from information_schema.KEY_COLUMN_USAGE </w:t>
      </w:r>
    </w:p>
    <w:p w14:paraId="3952228D" w14:textId="14791877" w:rsidR="00A6774B" w:rsidRDefault="00401F32" w:rsidP="00401F32">
      <w:pPr>
        <w:spacing w:after="0" w:line="240" w:lineRule="auto"/>
        <w:ind w:left="1440"/>
      </w:pPr>
      <w:r>
        <w:t>where TABLE_NAME = '</w:t>
      </w:r>
      <w:r w:rsidR="00F4653A">
        <w:t>%s</w:t>
      </w:r>
      <w:r>
        <w:t>' and COLUMN_NAME = '%s' and REFERENCED_TABLE_NAME is not null;</w:t>
      </w:r>
    </w:p>
    <w:p w14:paraId="4CE1308F" w14:textId="3AE04057" w:rsidR="00401F32" w:rsidRDefault="00401F32" w:rsidP="00401F32">
      <w:pPr>
        <w:spacing w:after="0" w:line="240" w:lineRule="auto"/>
      </w:pPr>
      <w:r>
        <w:t>Used to query the information_schema to find dependancies</w:t>
      </w:r>
      <w:r w:rsidR="00F4653A">
        <w:t>.  Results assume that TABLE_NAME = ‘specimen’ and COLUMN_NAME = ‘</w:t>
      </w:r>
      <w:r w:rsidR="009C547B">
        <w:t>event</w:t>
      </w:r>
      <w:r w:rsidR="00F4653A">
        <w:t>_code’.</w:t>
      </w:r>
    </w:p>
    <w:p w14:paraId="0EA3F074" w14:textId="77777777" w:rsidR="006856BB" w:rsidRDefault="006856BB" w:rsidP="00401F32">
      <w:pPr>
        <w:spacing w:after="0" w:line="240" w:lineRule="auto"/>
      </w:pPr>
    </w:p>
    <w:p w14:paraId="7313FC7A" w14:textId="56AE885A" w:rsidR="006856BB" w:rsidRDefault="006856BB" w:rsidP="00401F32">
      <w:pPr>
        <w:spacing w:after="0" w:line="240" w:lineRule="auto"/>
      </w:pPr>
      <w:r w:rsidRPr="0031279D">
        <w:rPr>
          <w:b/>
        </w:rPr>
        <w:t>Query 4:</w:t>
      </w:r>
      <w:r>
        <w:tab/>
      </w:r>
      <w:r w:rsidR="0027243F">
        <w:t>select ‘yes’</w:t>
      </w:r>
      <w:r w:rsidRPr="006856BB">
        <w:t xml:space="preserve"> as collection </w:t>
      </w:r>
    </w:p>
    <w:p w14:paraId="60C9BE58" w14:textId="77777777" w:rsidR="006856BB" w:rsidRDefault="006856BB" w:rsidP="006856BB">
      <w:pPr>
        <w:spacing w:after="0" w:line="240" w:lineRule="auto"/>
        <w:ind w:left="720" w:firstLine="720"/>
      </w:pPr>
      <w:r w:rsidRPr="006856BB">
        <w:t xml:space="preserve">from collection </w:t>
      </w:r>
    </w:p>
    <w:p w14:paraId="424C532E" w14:textId="563CBC63" w:rsidR="006856BB" w:rsidRDefault="006856BB" w:rsidP="006856BB">
      <w:pPr>
        <w:spacing w:after="0" w:line="240" w:lineRule="auto"/>
        <w:ind w:left="1440"/>
      </w:pPr>
      <w:r w:rsidRPr="006856BB">
        <w:t>where catalog_code = %s and event_code = %s</w:t>
      </w:r>
    </w:p>
    <w:p w14:paraId="6351F9D6" w14:textId="0D70CE97" w:rsidR="0027243F" w:rsidRDefault="0027243F" w:rsidP="0027243F">
      <w:pPr>
        <w:spacing w:after="0" w:line="240" w:lineRule="auto"/>
      </w:pPr>
      <w:r>
        <w:t>This query checks to see if there is something in the collection table that has a certain catalog code and event code combination.  If there is the query returns yes otherwise it will be blank.  This query is used to peruse the database for existing data with the same key values.</w:t>
      </w:r>
      <w:r w:rsidR="00FD0A7F">
        <w:t xml:space="preserve">  Results assume that catalog_code = 01 and event_code = m0001.</w:t>
      </w:r>
    </w:p>
    <w:p w14:paraId="369810B5" w14:textId="77777777" w:rsidR="006856BB" w:rsidRDefault="006856BB" w:rsidP="006856BB">
      <w:pPr>
        <w:spacing w:after="0" w:line="240" w:lineRule="auto"/>
      </w:pPr>
    </w:p>
    <w:p w14:paraId="4D3357DB" w14:textId="77777777" w:rsidR="006856BB" w:rsidRDefault="006856BB" w:rsidP="006856BB">
      <w:pPr>
        <w:spacing w:after="0" w:line="240" w:lineRule="auto"/>
      </w:pPr>
      <w:r w:rsidRPr="0031279D">
        <w:rPr>
          <w:b/>
        </w:rPr>
        <w:t>Query 5:</w:t>
      </w:r>
      <w:r>
        <w:tab/>
        <w:t xml:space="preserve">select collection.event_code, collection.catalog_code, collector.first_name, </w:t>
      </w:r>
    </w:p>
    <w:p w14:paraId="4B7A23B1" w14:textId="6BF1D1DF" w:rsidR="006856BB" w:rsidRDefault="006856BB" w:rsidP="006856BB">
      <w:pPr>
        <w:spacing w:after="0" w:line="240" w:lineRule="auto"/>
        <w:ind w:left="2160"/>
      </w:pPr>
      <w:r>
        <w:t>collector.last_name, collector.middle_name, collector.abbr3_collector, life.scientific_name, life.scientific_name, event.island_name, event.reserve_name, event.locality_name, event.date,</w:t>
      </w:r>
    </w:p>
    <w:p w14:paraId="3395066E" w14:textId="77777777" w:rsidR="006856BB" w:rsidRDefault="006856BB" w:rsidP="006856BB">
      <w:pPr>
        <w:spacing w:after="0" w:line="240" w:lineRule="auto"/>
        <w:ind w:left="2160"/>
      </w:pPr>
      <w:r>
        <w:t>round (location_details.north_degree,4) as north_degree, round(location_details.west_degree,4) as west_degree,</w:t>
      </w:r>
    </w:p>
    <w:p w14:paraId="02C5C853" w14:textId="77246FDE" w:rsidR="006856BB" w:rsidRDefault="006856BB" w:rsidP="006856BB">
      <w:pPr>
        <w:spacing w:after="0" w:line="240" w:lineRule="auto"/>
        <w:ind w:left="2160"/>
      </w:pPr>
      <w:r>
        <w:t>specimen.cabinet_code, specimen.box_code, specimen.section_code,</w:t>
      </w:r>
    </w:p>
    <w:p w14:paraId="67FFC035" w14:textId="77777777" w:rsidR="006856BB" w:rsidRDefault="006856BB" w:rsidP="006856BB">
      <w:pPr>
        <w:spacing w:after="0" w:line="240" w:lineRule="auto"/>
        <w:ind w:left="2160"/>
      </w:pPr>
      <w:r>
        <w:t>specimen.abbr4_organization</w:t>
      </w:r>
    </w:p>
    <w:p w14:paraId="597D96A1" w14:textId="77777777" w:rsidR="006856BB" w:rsidRDefault="006856BB" w:rsidP="006856BB">
      <w:pPr>
        <w:spacing w:after="0" w:line="240" w:lineRule="auto"/>
        <w:ind w:left="720" w:firstLine="720"/>
      </w:pPr>
      <w:r>
        <w:t>from collection, event, location, collector, life, specimen, location_details</w:t>
      </w:r>
    </w:p>
    <w:p w14:paraId="68DD6E6C" w14:textId="77777777" w:rsidR="006856BB" w:rsidRDefault="006856BB" w:rsidP="006856BB">
      <w:pPr>
        <w:spacing w:after="0" w:line="240" w:lineRule="auto"/>
        <w:ind w:left="720" w:firstLine="720"/>
      </w:pPr>
      <w:r>
        <w:t>where collection.event_code = event.event_code and</w:t>
      </w:r>
    </w:p>
    <w:p w14:paraId="11E20B97" w14:textId="77777777" w:rsidR="006856BB" w:rsidRDefault="006856BB" w:rsidP="006856BB">
      <w:pPr>
        <w:spacing w:after="0" w:line="240" w:lineRule="auto"/>
        <w:ind w:left="1440" w:firstLine="720"/>
      </w:pPr>
      <w:r>
        <w:t>location.location_detail_code = location_details.location_detail_code and</w:t>
      </w:r>
    </w:p>
    <w:p w14:paraId="7C616C37" w14:textId="40B6C68C" w:rsidR="006856BB" w:rsidRDefault="006856BB" w:rsidP="006856BB">
      <w:pPr>
        <w:spacing w:after="0" w:line="240" w:lineRule="auto"/>
        <w:ind w:left="1440" w:firstLine="720"/>
      </w:pPr>
      <w:r>
        <w:t>event.island_name = location.island_name</w:t>
      </w:r>
      <w:r w:rsidRPr="006856BB">
        <w:t xml:space="preserve"> </w:t>
      </w:r>
      <w:r>
        <w:t>and</w:t>
      </w:r>
    </w:p>
    <w:p w14:paraId="40816C8C" w14:textId="77777777" w:rsidR="006856BB" w:rsidRDefault="006856BB" w:rsidP="006856BB">
      <w:pPr>
        <w:spacing w:after="0" w:line="240" w:lineRule="auto"/>
        <w:ind w:left="1440" w:firstLine="720"/>
      </w:pPr>
      <w:r>
        <w:t>event.reserve_name = location.reserve_name and</w:t>
      </w:r>
    </w:p>
    <w:p w14:paraId="2A6FC098" w14:textId="77777777" w:rsidR="006856BB" w:rsidRDefault="006856BB" w:rsidP="006856BB">
      <w:pPr>
        <w:spacing w:after="0" w:line="240" w:lineRule="auto"/>
        <w:ind w:left="1440" w:firstLine="720"/>
      </w:pPr>
      <w:r>
        <w:t>event.locality_name = location.locality_name and</w:t>
      </w:r>
    </w:p>
    <w:p w14:paraId="55B66448" w14:textId="1C3C5BAA" w:rsidR="006856BB" w:rsidRDefault="006856BB" w:rsidP="006856BB">
      <w:pPr>
        <w:spacing w:after="0" w:line="240" w:lineRule="auto"/>
        <w:ind w:left="1440" w:firstLine="720"/>
      </w:pPr>
      <w:r>
        <w:t>event.abbr3_collector = collector.abbr3_collector and</w:t>
      </w:r>
    </w:p>
    <w:p w14:paraId="3F89A797" w14:textId="77777777" w:rsidR="006856BB" w:rsidRDefault="006856BB" w:rsidP="006856BB">
      <w:pPr>
        <w:spacing w:after="0" w:line="240" w:lineRule="auto"/>
        <w:ind w:left="1440" w:firstLine="720"/>
      </w:pPr>
      <w:r>
        <w:t>collection.short_scientific_name = life.short_scientific_name and</w:t>
      </w:r>
    </w:p>
    <w:p w14:paraId="1EEF222D" w14:textId="77777777" w:rsidR="006856BB" w:rsidRDefault="006856BB" w:rsidP="006856BB">
      <w:pPr>
        <w:spacing w:after="0" w:line="240" w:lineRule="auto"/>
        <w:ind w:left="1440" w:firstLine="720"/>
      </w:pPr>
      <w:r>
        <w:t>collection.event_code = specimen.event_code and</w:t>
      </w:r>
    </w:p>
    <w:p w14:paraId="3810E23F" w14:textId="77777777" w:rsidR="006856BB" w:rsidRDefault="006856BB" w:rsidP="006856BB">
      <w:pPr>
        <w:spacing w:after="0" w:line="240" w:lineRule="auto"/>
        <w:ind w:left="1440" w:firstLine="720"/>
      </w:pPr>
      <w:r>
        <w:t xml:space="preserve">collection.catalog_code = specimen.catalog_code </w:t>
      </w:r>
    </w:p>
    <w:p w14:paraId="4B2B9BE8" w14:textId="5A1378DF" w:rsidR="006856BB" w:rsidRDefault="006856BB" w:rsidP="006856BB">
      <w:pPr>
        <w:spacing w:after="0" w:line="240" w:lineRule="auto"/>
        <w:ind w:left="720" w:firstLine="720"/>
      </w:pPr>
      <w:r w:rsidRPr="006856BB">
        <w:t>order by collection.event_code;</w:t>
      </w:r>
    </w:p>
    <w:p w14:paraId="7AC45F8D" w14:textId="77777777" w:rsidR="006856BB" w:rsidRDefault="006856BB" w:rsidP="006856BB">
      <w:pPr>
        <w:spacing w:after="0" w:line="240" w:lineRule="auto"/>
      </w:pPr>
    </w:p>
    <w:p w14:paraId="4B1B0B4E" w14:textId="77777777" w:rsidR="00D82466" w:rsidRDefault="006856BB" w:rsidP="00D82466">
      <w:pPr>
        <w:spacing w:after="0" w:line="240" w:lineRule="auto"/>
        <w:ind w:left="1440" w:hanging="1440"/>
      </w:pPr>
      <w:r w:rsidRPr="0031279D">
        <w:rPr>
          <w:b/>
        </w:rPr>
        <w:t>Query 6:</w:t>
      </w:r>
      <w:r>
        <w:tab/>
      </w:r>
      <w:r w:rsidR="00D82466" w:rsidRPr="00D82466">
        <w:t xml:space="preserve">INSERT INTO specimen(specimen_code,event_code, catalog_code, cabinet_code, box_code, section_code, abbr4_organization, sex_code, status_code) </w:t>
      </w:r>
    </w:p>
    <w:p w14:paraId="5A92AE2A" w14:textId="19B3898A" w:rsidR="006856BB" w:rsidRDefault="00D82466" w:rsidP="00D82466">
      <w:pPr>
        <w:spacing w:after="0" w:line="240" w:lineRule="auto"/>
        <w:ind w:left="1440"/>
      </w:pPr>
      <w:r w:rsidRPr="00D82466">
        <w:t>VALUES (%s,%s,%s,%s,%s,%s,%s,%s,%s)</w:t>
      </w:r>
      <w:r w:rsidR="00C945DA">
        <w:t>;</w:t>
      </w:r>
    </w:p>
    <w:p w14:paraId="3BDA14C3" w14:textId="254199FD" w:rsidR="00D82466" w:rsidRDefault="00D82466" w:rsidP="00D82466">
      <w:pPr>
        <w:spacing w:after="0" w:line="240" w:lineRule="auto"/>
      </w:pPr>
      <w:r>
        <w:lastRenderedPageBreak/>
        <w:t>Inserts into specimen a new tuple defined by the variables (used in bulkload).</w:t>
      </w:r>
      <w:r w:rsidR="00A74E56">
        <w:t xml:space="preserve">  Results assume the tuple is (‘8’, ‘m0300’, ‘</w:t>
      </w:r>
      <w:r w:rsidR="00A96E36">
        <w:t>02’, ‘01’,’16’, ‘2’, ‘UHH’, ‘f’, NULL).</w:t>
      </w:r>
      <w:r w:rsidR="00EB1D4C">
        <w:t xml:space="preserve">  The results state that foreign key constraints stop the update.</w:t>
      </w:r>
    </w:p>
    <w:p w14:paraId="688A5742" w14:textId="77777777" w:rsidR="00712397" w:rsidRDefault="00712397" w:rsidP="00D82466">
      <w:pPr>
        <w:spacing w:after="0" w:line="240" w:lineRule="auto"/>
      </w:pPr>
    </w:p>
    <w:p w14:paraId="1E425B11" w14:textId="5C2076FD" w:rsidR="00712397" w:rsidRDefault="00712397" w:rsidP="00D82466">
      <w:pPr>
        <w:spacing w:after="0" w:line="240" w:lineRule="auto"/>
      </w:pPr>
      <w:r w:rsidRPr="0031279D">
        <w:rPr>
          <w:b/>
        </w:rPr>
        <w:t>Query 7:</w:t>
      </w:r>
      <w:r>
        <w:tab/>
        <w:t>SELECT specimen_code, north_degree, west_degree</w:t>
      </w:r>
    </w:p>
    <w:p w14:paraId="2AE29C29" w14:textId="10F2B2EC" w:rsidR="00712397" w:rsidRDefault="00712397" w:rsidP="00D82466">
      <w:pPr>
        <w:spacing w:after="0" w:line="240" w:lineRule="auto"/>
      </w:pPr>
      <w:r>
        <w:tab/>
      </w:r>
      <w:r>
        <w:tab/>
        <w:t>FROM specimen_location_code, location_details</w:t>
      </w:r>
    </w:p>
    <w:p w14:paraId="49C6BB5C" w14:textId="215373D0" w:rsidR="00712397" w:rsidRDefault="00712397" w:rsidP="00712397">
      <w:pPr>
        <w:spacing w:after="0" w:line="240" w:lineRule="auto"/>
        <w:ind w:left="1440"/>
      </w:pPr>
      <w:r>
        <w:t>WHERE specimen_code = 1 AND specimen_location_code.location_detail_code = location_details.location_detail_code;</w:t>
      </w:r>
    </w:p>
    <w:p w14:paraId="198EB0D5" w14:textId="12228CAF" w:rsidR="00712397" w:rsidRDefault="00712397" w:rsidP="00712397">
      <w:pPr>
        <w:spacing w:after="0" w:line="240" w:lineRule="auto"/>
      </w:pPr>
      <w:r>
        <w:t>Finds out the north degree and west degree of specimen 1.</w:t>
      </w:r>
    </w:p>
    <w:p w14:paraId="0B5C46F2" w14:textId="32C1CF73" w:rsidR="001016E6" w:rsidRDefault="001016E6" w:rsidP="00712397">
      <w:pPr>
        <w:spacing w:after="0" w:line="240" w:lineRule="auto"/>
      </w:pPr>
      <w:r>
        <w:t>The results return 0 results due to specimen_location_code being empty.</w:t>
      </w:r>
    </w:p>
    <w:p w14:paraId="527BDCFB" w14:textId="77777777" w:rsidR="00712397" w:rsidRDefault="00712397" w:rsidP="00712397">
      <w:pPr>
        <w:spacing w:after="0" w:line="240" w:lineRule="auto"/>
      </w:pPr>
    </w:p>
    <w:p w14:paraId="088A5557" w14:textId="77777777" w:rsidR="00712397" w:rsidRDefault="00712397" w:rsidP="00712397">
      <w:pPr>
        <w:spacing w:after="0" w:line="240" w:lineRule="auto"/>
      </w:pPr>
      <w:r w:rsidRPr="0031279D">
        <w:rPr>
          <w:b/>
        </w:rPr>
        <w:t>Query 8:</w:t>
      </w:r>
      <w:r>
        <w:tab/>
        <w:t>SELECT first_name, last_name, organization_name</w:t>
      </w:r>
    </w:p>
    <w:p w14:paraId="3DF8910B" w14:textId="718D3362" w:rsidR="00712397" w:rsidRDefault="00712397" w:rsidP="00712397">
      <w:pPr>
        <w:spacing w:after="0" w:line="240" w:lineRule="auto"/>
      </w:pPr>
      <w:r>
        <w:tab/>
      </w:r>
      <w:r>
        <w:tab/>
        <w:t>FROM collector, organization</w:t>
      </w:r>
    </w:p>
    <w:p w14:paraId="50F936BA" w14:textId="2F07DF41" w:rsidR="00712397" w:rsidRDefault="00712397" w:rsidP="00712397">
      <w:pPr>
        <w:spacing w:after="0" w:line="240" w:lineRule="auto"/>
      </w:pPr>
      <w:r>
        <w:tab/>
      </w:r>
      <w:r>
        <w:tab/>
        <w:t>WHERE collector.abbr4_organization = organization.</w:t>
      </w:r>
      <w:r w:rsidRPr="00712397">
        <w:t xml:space="preserve"> </w:t>
      </w:r>
      <w:r>
        <w:t>abbr4_organization</w:t>
      </w:r>
    </w:p>
    <w:p w14:paraId="23BFA241" w14:textId="274EEBA9" w:rsidR="00C90212" w:rsidRDefault="00C90212" w:rsidP="00712397">
      <w:pPr>
        <w:spacing w:after="0" w:line="240" w:lineRule="auto"/>
      </w:pPr>
      <w:r>
        <w:tab/>
      </w:r>
      <w:r>
        <w:tab/>
        <w:t>ORDER BY organization_name</w:t>
      </w:r>
      <w:r w:rsidR="00C945DA">
        <w:t>;</w:t>
      </w:r>
    </w:p>
    <w:p w14:paraId="5C0C8625" w14:textId="678328DC" w:rsidR="00C90212" w:rsidRDefault="00C90212" w:rsidP="00712397">
      <w:pPr>
        <w:spacing w:after="0" w:line="240" w:lineRule="auto"/>
      </w:pPr>
      <w:r>
        <w:t>Lists the first and last name of every collector as well as their corresponding organization ordered by organization name.</w:t>
      </w:r>
    </w:p>
    <w:p w14:paraId="209C92A8" w14:textId="77777777" w:rsidR="0084122E" w:rsidRDefault="0084122E" w:rsidP="00712397">
      <w:pPr>
        <w:spacing w:after="0" w:line="240" w:lineRule="auto"/>
      </w:pPr>
    </w:p>
    <w:p w14:paraId="31B3070E" w14:textId="77777777" w:rsidR="0084122E" w:rsidRDefault="0084122E" w:rsidP="00712397">
      <w:pPr>
        <w:spacing w:after="0" w:line="240" w:lineRule="auto"/>
      </w:pPr>
      <w:r w:rsidRPr="0031279D">
        <w:rPr>
          <w:b/>
        </w:rPr>
        <w:t>Query 9:</w:t>
      </w:r>
      <w:r>
        <w:tab/>
        <w:t>SELECT first_name, last_name, event_code</w:t>
      </w:r>
    </w:p>
    <w:p w14:paraId="3C227DA0" w14:textId="5F9ABD64" w:rsidR="0084122E" w:rsidRDefault="0084122E" w:rsidP="00712397">
      <w:pPr>
        <w:spacing w:after="0" w:line="240" w:lineRule="auto"/>
      </w:pPr>
      <w:r>
        <w:tab/>
      </w:r>
      <w:r>
        <w:tab/>
        <w:t>FROM event, collector</w:t>
      </w:r>
    </w:p>
    <w:p w14:paraId="4E60986B" w14:textId="235A445D" w:rsidR="0084122E" w:rsidRDefault="0084122E" w:rsidP="00712397">
      <w:pPr>
        <w:spacing w:after="0" w:line="240" w:lineRule="auto"/>
      </w:pPr>
      <w:r>
        <w:tab/>
      </w:r>
      <w:r>
        <w:tab/>
        <w:t>WHERE date = “2009-05-20” AND event.abbr3_collector = collector.</w:t>
      </w:r>
      <w:r w:rsidRPr="0084122E">
        <w:t xml:space="preserve"> </w:t>
      </w:r>
      <w:r>
        <w:t>abbr3_collector</w:t>
      </w:r>
      <w:r>
        <w:t>;</w:t>
      </w:r>
    </w:p>
    <w:p w14:paraId="58FD6DF7" w14:textId="1CF6180A" w:rsidR="0084122E" w:rsidRDefault="0084122E" w:rsidP="00712397">
      <w:pPr>
        <w:spacing w:after="0" w:line="240" w:lineRule="auto"/>
      </w:pPr>
      <w:r>
        <w:t>Lists the first and last name of every collector and event code present at any event on 5/20/2009.</w:t>
      </w:r>
    </w:p>
    <w:p w14:paraId="7DD8B666" w14:textId="77777777" w:rsidR="0084122E" w:rsidRDefault="0084122E" w:rsidP="00712397">
      <w:pPr>
        <w:spacing w:after="0" w:line="240" w:lineRule="auto"/>
      </w:pPr>
    </w:p>
    <w:p w14:paraId="7DDA501A" w14:textId="3B3FE89C" w:rsidR="0084122E" w:rsidRDefault="0084122E" w:rsidP="00712397">
      <w:pPr>
        <w:spacing w:after="0" w:line="240" w:lineRule="auto"/>
      </w:pPr>
      <w:r w:rsidRPr="0031279D">
        <w:rPr>
          <w:b/>
        </w:rPr>
        <w:t>Query 10:</w:t>
      </w:r>
      <w:r>
        <w:tab/>
        <w:t>SELECT specimen_code, sex_type</w:t>
      </w:r>
    </w:p>
    <w:p w14:paraId="1DCB898E" w14:textId="66909E73" w:rsidR="0084122E" w:rsidRDefault="0084122E" w:rsidP="00712397">
      <w:pPr>
        <w:spacing w:after="0" w:line="240" w:lineRule="auto"/>
      </w:pPr>
      <w:r>
        <w:tab/>
      </w:r>
      <w:r>
        <w:tab/>
        <w:t>FROM specimen, sex</w:t>
      </w:r>
    </w:p>
    <w:p w14:paraId="551B9338" w14:textId="417E6C7A" w:rsidR="0084122E" w:rsidRDefault="0084122E" w:rsidP="00712397">
      <w:pPr>
        <w:spacing w:after="0" w:line="240" w:lineRule="auto"/>
      </w:pPr>
      <w:r>
        <w:tab/>
      </w:r>
      <w:r>
        <w:tab/>
        <w:t>WHERE sex.sex_code = specimen.</w:t>
      </w:r>
      <w:r w:rsidRPr="0084122E">
        <w:t xml:space="preserve"> </w:t>
      </w:r>
      <w:r>
        <w:t>sex_code</w:t>
      </w:r>
      <w:r>
        <w:t>;</w:t>
      </w:r>
    </w:p>
    <w:p w14:paraId="2A145D7D" w14:textId="4AE8B3AC" w:rsidR="0084122E" w:rsidRDefault="0084122E" w:rsidP="00712397">
      <w:pPr>
        <w:spacing w:after="0" w:line="240" w:lineRule="auto"/>
      </w:pPr>
      <w:bookmarkStart w:id="3" w:name="OLE_LINK1"/>
      <w:bookmarkStart w:id="4" w:name="OLE_LINK2"/>
      <w:r>
        <w:t>Lists all the specimen’s specimen codes and their respective sex types.</w:t>
      </w:r>
    </w:p>
    <w:bookmarkEnd w:id="3"/>
    <w:bookmarkEnd w:id="4"/>
    <w:p w14:paraId="5C41AE4A" w14:textId="77777777" w:rsidR="0084122E" w:rsidRDefault="0084122E" w:rsidP="00712397">
      <w:pPr>
        <w:spacing w:after="0" w:line="240" w:lineRule="auto"/>
      </w:pPr>
    </w:p>
    <w:p w14:paraId="5EC840CC" w14:textId="436AABE0" w:rsidR="0084122E" w:rsidRDefault="0084122E" w:rsidP="00712397">
      <w:pPr>
        <w:spacing w:after="0" w:line="240" w:lineRule="auto"/>
      </w:pPr>
      <w:r w:rsidRPr="0031279D">
        <w:rPr>
          <w:b/>
        </w:rPr>
        <w:t>Query 11:</w:t>
      </w:r>
      <w:r>
        <w:tab/>
        <w:t xml:space="preserve">SELECT </w:t>
      </w:r>
      <w:r w:rsidR="00C945DA">
        <w:t>specimen_code, sequence</w:t>
      </w:r>
    </w:p>
    <w:p w14:paraId="6F5D3C8D" w14:textId="188C3521" w:rsidR="00C945DA" w:rsidRDefault="00C945DA" w:rsidP="00712397">
      <w:pPr>
        <w:spacing w:after="0" w:line="240" w:lineRule="auto"/>
      </w:pPr>
      <w:r>
        <w:tab/>
      </w:r>
      <w:r>
        <w:tab/>
        <w:t>FROM specimen_dna, dna</w:t>
      </w:r>
    </w:p>
    <w:p w14:paraId="55DEEA5C" w14:textId="3806EE2B" w:rsidR="00C945DA" w:rsidRDefault="00C945DA" w:rsidP="00712397">
      <w:pPr>
        <w:spacing w:after="0" w:line="240" w:lineRule="auto"/>
      </w:pPr>
      <w:r>
        <w:tab/>
      </w:r>
      <w:r>
        <w:tab/>
        <w:t>WHERE specimen_dna.extraction_code = dna.</w:t>
      </w:r>
      <w:r w:rsidRPr="00C945DA">
        <w:t xml:space="preserve"> </w:t>
      </w:r>
      <w:r>
        <w:t>extraction_code</w:t>
      </w:r>
      <w:r>
        <w:t>;</w:t>
      </w:r>
    </w:p>
    <w:p w14:paraId="0AF6917A" w14:textId="5D1C20A9" w:rsidR="00C945DA" w:rsidRDefault="00C945DA" w:rsidP="00C945DA">
      <w:pPr>
        <w:spacing w:after="0" w:line="240" w:lineRule="auto"/>
      </w:pPr>
      <w:r>
        <w:t>Lists all the specimen’s specimen code</w:t>
      </w:r>
      <w:r>
        <w:t>s and their respective dna</w:t>
      </w:r>
      <w:r>
        <w:t xml:space="preserve"> </w:t>
      </w:r>
      <w:r>
        <w:t>sequences</w:t>
      </w:r>
      <w:r>
        <w:t>.</w:t>
      </w:r>
    </w:p>
    <w:p w14:paraId="47A35965" w14:textId="5AFA1C75" w:rsidR="00721F8A" w:rsidRDefault="00721F8A" w:rsidP="00C945DA">
      <w:pPr>
        <w:spacing w:after="0" w:line="240" w:lineRule="auto"/>
      </w:pPr>
      <w:r>
        <w:t>This returns no results since specimen_dna and dna are empty.</w:t>
      </w:r>
    </w:p>
    <w:p w14:paraId="1B1DD5A1" w14:textId="77777777" w:rsidR="00C945DA" w:rsidRDefault="00C945DA" w:rsidP="00C945DA">
      <w:pPr>
        <w:spacing w:after="0" w:line="240" w:lineRule="auto"/>
      </w:pPr>
    </w:p>
    <w:p w14:paraId="0D1A3A03" w14:textId="42304B13" w:rsidR="00C945DA" w:rsidRDefault="00C945DA" w:rsidP="00C945DA">
      <w:pPr>
        <w:spacing w:after="0" w:line="240" w:lineRule="auto"/>
      </w:pPr>
      <w:r w:rsidRPr="0031279D">
        <w:rPr>
          <w:b/>
        </w:rPr>
        <w:t>Query 12:</w:t>
      </w:r>
      <w:r>
        <w:tab/>
        <w:t>SELECT first_name, last_name</w:t>
      </w:r>
    </w:p>
    <w:p w14:paraId="51BCE467" w14:textId="67740083" w:rsidR="00C945DA" w:rsidRDefault="00C945DA" w:rsidP="00C945DA">
      <w:pPr>
        <w:spacing w:after="0" w:line="240" w:lineRule="auto"/>
      </w:pPr>
      <w:r>
        <w:tab/>
      </w:r>
      <w:r>
        <w:tab/>
        <w:t>FROM collector</w:t>
      </w:r>
    </w:p>
    <w:p w14:paraId="6844A037" w14:textId="3A6582A6" w:rsidR="00C945DA" w:rsidRDefault="00C945DA" w:rsidP="00C945DA">
      <w:pPr>
        <w:spacing w:after="0" w:line="240" w:lineRule="auto"/>
      </w:pPr>
      <w:r>
        <w:tab/>
      </w:r>
      <w:r>
        <w:tab/>
        <w:t xml:space="preserve">WHERE abbr4_organization = </w:t>
      </w:r>
      <w:r w:rsidR="0027243F">
        <w:t>‘</w:t>
      </w:r>
      <w:r w:rsidR="002C12C1">
        <w:t>UHH</w:t>
      </w:r>
      <w:r w:rsidR="0027243F">
        <w:t>’</w:t>
      </w:r>
      <w:r w:rsidR="002C12C1">
        <w:t>;</w:t>
      </w:r>
    </w:p>
    <w:p w14:paraId="4CC62BBD" w14:textId="094410EF" w:rsidR="002C12C1" w:rsidRDefault="002C12C1" w:rsidP="00C945DA">
      <w:pPr>
        <w:spacing w:after="0" w:line="240" w:lineRule="auto"/>
      </w:pPr>
      <w:r>
        <w:t>Lists the first name and last name of all the collector’s from the organization UHH.</w:t>
      </w:r>
    </w:p>
    <w:p w14:paraId="134A4EFC" w14:textId="77777777" w:rsidR="002C12C1" w:rsidRDefault="002C12C1" w:rsidP="00C945DA">
      <w:pPr>
        <w:spacing w:after="0" w:line="240" w:lineRule="auto"/>
      </w:pPr>
    </w:p>
    <w:p w14:paraId="490811D0" w14:textId="77777777" w:rsidR="00024939" w:rsidRDefault="002C12C1" w:rsidP="00C945DA">
      <w:pPr>
        <w:spacing w:after="0" w:line="240" w:lineRule="auto"/>
      </w:pPr>
      <w:r w:rsidRPr="0031279D">
        <w:rPr>
          <w:b/>
        </w:rPr>
        <w:t>Query 13:</w:t>
      </w:r>
      <w:r>
        <w:tab/>
      </w:r>
      <w:r w:rsidR="00024939">
        <w:t>DESCRIBE $variable</w:t>
      </w:r>
    </w:p>
    <w:p w14:paraId="7CEBCABF" w14:textId="471DDBF5" w:rsidR="00C945DA" w:rsidRDefault="002C12C1" w:rsidP="00712397">
      <w:pPr>
        <w:spacing w:after="0" w:line="240" w:lineRule="auto"/>
      </w:pPr>
      <w:r>
        <w:t xml:space="preserve"> </w:t>
      </w:r>
      <w:r w:rsidR="0093309B">
        <w:t>Assuming $variable is the name of a table this query is used to describe a table  in order to determine what elements also need to be added when we insert data.</w:t>
      </w:r>
    </w:p>
    <w:p w14:paraId="3520F05E" w14:textId="71363F7C" w:rsidR="006D4657" w:rsidRDefault="006D4657" w:rsidP="00712397">
      <w:pPr>
        <w:spacing w:after="0" w:line="240" w:lineRule="auto"/>
      </w:pPr>
      <w:r>
        <w:t>Results supposing $variable = event.</w:t>
      </w:r>
    </w:p>
    <w:p w14:paraId="107AF35F" w14:textId="77777777" w:rsidR="007C4905" w:rsidRDefault="007C4905" w:rsidP="00712397">
      <w:pPr>
        <w:spacing w:after="0" w:line="240" w:lineRule="auto"/>
      </w:pPr>
    </w:p>
    <w:p w14:paraId="57D73B2F" w14:textId="4A006538" w:rsidR="007C4905" w:rsidRPr="00A7011C" w:rsidRDefault="007C4905" w:rsidP="00712397">
      <w:pPr>
        <w:spacing w:after="0" w:line="240" w:lineRule="auto"/>
      </w:pPr>
      <w:r w:rsidRPr="0031279D">
        <w:rPr>
          <w:b/>
        </w:rPr>
        <w:t>Query 14:</w:t>
      </w:r>
      <w:r w:rsidRPr="0031279D">
        <w:rPr>
          <w:b/>
        </w:rPr>
        <w:tab/>
      </w:r>
      <w:r w:rsidR="00A7011C" w:rsidRPr="00A7011C">
        <w:t>SELECT extraction_code</w:t>
      </w:r>
    </w:p>
    <w:p w14:paraId="33E2DD58" w14:textId="66D09C65" w:rsidR="00A7011C" w:rsidRPr="00A7011C" w:rsidRDefault="00A7011C" w:rsidP="00712397">
      <w:pPr>
        <w:spacing w:after="0" w:line="240" w:lineRule="auto"/>
      </w:pPr>
      <w:r w:rsidRPr="00A7011C">
        <w:tab/>
      </w:r>
      <w:r w:rsidRPr="00A7011C">
        <w:tab/>
        <w:t>FROM dna, specimen</w:t>
      </w:r>
    </w:p>
    <w:p w14:paraId="6C0CCF6A" w14:textId="5DE096BE" w:rsidR="00A7011C" w:rsidRDefault="00A7011C" w:rsidP="00712397">
      <w:pPr>
        <w:spacing w:after="0" w:line="240" w:lineRule="auto"/>
      </w:pPr>
      <w:r w:rsidRPr="00A7011C">
        <w:tab/>
      </w:r>
      <w:r w:rsidRPr="00A7011C">
        <w:tab/>
        <w:t>WHERE dna.section_code = specimen.section_code and specimen_code = ‘8’;</w:t>
      </w:r>
    </w:p>
    <w:p w14:paraId="0C03DA9B" w14:textId="4E136E82" w:rsidR="00A7011C" w:rsidRPr="00A7011C" w:rsidRDefault="00A7011C" w:rsidP="00712397">
      <w:pPr>
        <w:spacing w:after="0" w:line="240" w:lineRule="auto"/>
      </w:pPr>
      <w:r>
        <w:lastRenderedPageBreak/>
        <w:t>The result is the extraction code for all dna that share a section_code with specimen 8.</w:t>
      </w:r>
      <w:r w:rsidR="00F928EE">
        <w:t xml:space="preserve">  The result returns 0 rows.</w:t>
      </w:r>
    </w:p>
    <w:p w14:paraId="4C76E4BB" w14:textId="77777777" w:rsidR="0051508B" w:rsidRDefault="0051508B" w:rsidP="00712397">
      <w:pPr>
        <w:spacing w:after="0" w:line="240" w:lineRule="auto"/>
      </w:pPr>
    </w:p>
    <w:p w14:paraId="2F7671C0" w14:textId="295984C6" w:rsidR="00335A88" w:rsidRPr="00335A88" w:rsidRDefault="00335A88" w:rsidP="00712397">
      <w:pPr>
        <w:spacing w:after="0" w:line="240" w:lineRule="auto"/>
        <w:rPr>
          <w:b/>
        </w:rPr>
      </w:pPr>
      <w:r>
        <w:rPr>
          <w:b/>
        </w:rPr>
        <w:t>Indexing:</w:t>
      </w:r>
    </w:p>
    <w:p w14:paraId="0831BEDE" w14:textId="7391AA5E" w:rsidR="0051508B" w:rsidRDefault="0051508B" w:rsidP="00712397">
      <w:pPr>
        <w:spacing w:after="0" w:line="240" w:lineRule="auto"/>
      </w:pPr>
      <w:r>
        <w:t>CREATE INDEX longitude ON location_details (north_degree);</w:t>
      </w:r>
    </w:p>
    <w:p w14:paraId="3641D0A2" w14:textId="56821E00" w:rsidR="0051508B" w:rsidRDefault="0051508B" w:rsidP="00712397">
      <w:pPr>
        <w:spacing w:after="0" w:line="240" w:lineRule="auto"/>
      </w:pPr>
      <w:r>
        <w:t xml:space="preserve">CREATE INDEX </w:t>
      </w:r>
      <w:r>
        <w:t>latitude</w:t>
      </w:r>
      <w:r>
        <w:t xml:space="preserve"> ON l</w:t>
      </w:r>
      <w:r>
        <w:t>ocation_details (west_degree);</w:t>
      </w:r>
    </w:p>
    <w:p w14:paraId="58C5BFB0" w14:textId="6CBCE932" w:rsidR="0051508B" w:rsidRDefault="0051508B" w:rsidP="00712397">
      <w:pPr>
        <w:spacing w:after="0" w:line="240" w:lineRule="auto"/>
      </w:pPr>
      <w:r>
        <w:t>This is because when most people would like to search the location_details table they will refer to the north_degree and west_degree.</w:t>
      </w:r>
    </w:p>
    <w:p w14:paraId="344F68E5" w14:textId="77777777" w:rsidR="00684E5E" w:rsidRDefault="00684E5E" w:rsidP="00712397">
      <w:pPr>
        <w:spacing w:after="0" w:line="240" w:lineRule="auto"/>
      </w:pPr>
    </w:p>
    <w:p w14:paraId="5CD98E21" w14:textId="227890C7" w:rsidR="00684E5E" w:rsidRDefault="00684E5E" w:rsidP="00712397">
      <w:pPr>
        <w:spacing w:after="0" w:line="240" w:lineRule="auto"/>
      </w:pPr>
      <w:r w:rsidRPr="00823C72">
        <w:rPr>
          <w:b/>
        </w:rPr>
        <w:t>Forms</w:t>
      </w:r>
      <w:r>
        <w:t>:</w:t>
      </w:r>
    </w:p>
    <w:p w14:paraId="0656DB9E" w14:textId="7E3FF766" w:rsidR="00684E5E" w:rsidRDefault="00684E5E" w:rsidP="00712397">
      <w:pPr>
        <w:spacing w:after="0" w:line="240" w:lineRule="auto"/>
      </w:pPr>
      <w:r>
        <w:t>We have a form that the user will submit their file to be uploaded and another form to check whether or not we missed any matching columns respectively.</w:t>
      </w:r>
      <w:r w:rsidR="00B43914" w:rsidRPr="00B43914">
        <w:t xml:space="preserve"> </w:t>
      </w:r>
      <w:r w:rsidR="00B43914" w:rsidRPr="00684E5E">
        <w:drawing>
          <wp:inline distT="0" distB="0" distL="0" distR="0" wp14:editId="3D59B8CD">
            <wp:extent cx="5943600" cy="1556385"/>
            <wp:effectExtent l="0" t="0" r="0" b="0"/>
            <wp:docPr id="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863417A" w14:textId="3FAB9935" w:rsidR="00684E5E" w:rsidRDefault="00B43914" w:rsidP="00712397">
      <w:pPr>
        <w:spacing w:after="0" w:line="240" w:lineRule="auto"/>
      </w:pPr>
      <w:r w:rsidRPr="00684E5E">
        <w:drawing>
          <wp:inline distT="0" distB="0" distL="0" distR="0" wp14:editId="62601370">
            <wp:extent cx="4727575" cy="4525963"/>
            <wp:effectExtent l="0" t="0" r="0" b="0"/>
            <wp:docPr id="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452596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7D5D7A3" w14:textId="77777777" w:rsidR="00C22FDE" w:rsidRDefault="00C22FDE" w:rsidP="00712397">
      <w:pPr>
        <w:spacing w:after="0" w:line="240" w:lineRule="auto"/>
      </w:pPr>
    </w:p>
    <w:p w14:paraId="41BE6367" w14:textId="77777777" w:rsidR="00C22FDE" w:rsidRDefault="00C22FDE" w:rsidP="00712397">
      <w:pPr>
        <w:spacing w:after="0" w:line="240" w:lineRule="auto"/>
      </w:pPr>
    </w:p>
    <w:p w14:paraId="3FF8426E" w14:textId="77777777" w:rsidR="00C22FDE" w:rsidRDefault="00C22FDE" w:rsidP="00712397">
      <w:pPr>
        <w:spacing w:after="0" w:line="240" w:lineRule="auto"/>
      </w:pPr>
    </w:p>
    <w:p w14:paraId="0235E670" w14:textId="77777777" w:rsidR="00B43914" w:rsidRDefault="00B43914" w:rsidP="00712397">
      <w:pPr>
        <w:spacing w:after="0" w:line="240" w:lineRule="auto"/>
      </w:pPr>
      <w:r w:rsidRPr="00823C72">
        <w:rPr>
          <w:b/>
        </w:rPr>
        <w:t>Reports</w:t>
      </w:r>
      <w:r>
        <w:t>:</w:t>
      </w:r>
    </w:p>
    <w:p w14:paraId="68D60AD6" w14:textId="1D398836" w:rsidR="00B43914" w:rsidRDefault="00B43914" w:rsidP="00712397">
      <w:pPr>
        <w:spacing w:after="0" w:line="240" w:lineRule="auto"/>
      </w:pPr>
      <w:r>
        <w:t>We have a report that shows the user what columns in their xml file matched the database and another in _readDev.php that reports information on different events and the specimens collected respectively.</w:t>
      </w:r>
      <w:r w:rsidR="003D07FF" w:rsidRPr="003D07FF">
        <w:t xml:space="preserve"> </w:t>
      </w:r>
      <w:r w:rsidR="003D07FF" w:rsidRPr="00684E5E">
        <w:drawing>
          <wp:inline distT="0" distB="0" distL="0" distR="0" wp14:editId="4B1FC79C">
            <wp:extent cx="4727575" cy="4525963"/>
            <wp:effectExtent l="0" t="0" r="0" b="0"/>
            <wp:docPr id="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452596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0CAEB16" w14:textId="3E75052F" w:rsidR="00684E5E" w:rsidRDefault="003D07FF" w:rsidP="00712397">
      <w:pPr>
        <w:spacing w:after="0" w:line="240" w:lineRule="auto"/>
      </w:pPr>
      <w:r w:rsidRPr="003D07FF">
        <w:drawing>
          <wp:inline distT="0" distB="0" distL="0" distR="0" wp14:editId="6D33FBCA">
            <wp:extent cx="5547360" cy="2594695"/>
            <wp:effectExtent l="0" t="0" r="0" b="0"/>
            <wp:docPr id="8" name="Picture 2" descr="C:\Users\Layne\Documents\Database\read interfac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7" name="Picture 2" descr="C:\Users\Layne\Documents\Database\read interface.jpg"/>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360" cy="25946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684E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5DED8" w14:textId="77777777" w:rsidR="008903D6" w:rsidRDefault="008903D6" w:rsidP="00E91B7A">
      <w:pPr>
        <w:spacing w:after="0" w:line="240" w:lineRule="auto"/>
      </w:pPr>
      <w:r>
        <w:separator/>
      </w:r>
    </w:p>
  </w:endnote>
  <w:endnote w:type="continuationSeparator" w:id="0">
    <w:p w14:paraId="4D9505D6" w14:textId="77777777" w:rsidR="008903D6" w:rsidRDefault="008903D6" w:rsidP="00E9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F95EB" w14:textId="77777777" w:rsidR="00162F27" w:rsidRDefault="00162F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B889D" w14:textId="77777777" w:rsidR="00162F27" w:rsidRDefault="00162F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D004B" w14:textId="77777777" w:rsidR="00162F27" w:rsidRDefault="00162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2DEEC" w14:textId="77777777" w:rsidR="008903D6" w:rsidRDefault="008903D6" w:rsidP="00E91B7A">
      <w:pPr>
        <w:spacing w:after="0" w:line="240" w:lineRule="auto"/>
      </w:pPr>
      <w:r>
        <w:separator/>
      </w:r>
    </w:p>
  </w:footnote>
  <w:footnote w:type="continuationSeparator" w:id="0">
    <w:p w14:paraId="4A817D4A" w14:textId="77777777" w:rsidR="008903D6" w:rsidRDefault="008903D6" w:rsidP="00E91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BCB37" w14:textId="77777777" w:rsidR="00162F27" w:rsidRDefault="00162F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EBB4" w14:textId="16E9808B" w:rsidR="00162F27" w:rsidRDefault="00162F27">
    <w:pPr>
      <w:pStyle w:val="Header"/>
    </w:pPr>
    <w:r>
      <w:t>Layne Akiona, Matthew Greenway, Matthew Mito, Jordan Cacatian, Donovan Chai</w:t>
    </w:r>
  </w:p>
  <w:p w14:paraId="198775BF" w14:textId="77777777" w:rsidR="00162F27" w:rsidRDefault="00162F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E5BE" w14:textId="77777777" w:rsidR="00162F27" w:rsidRDefault="00162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CC7"/>
    <w:rsid w:val="00024939"/>
    <w:rsid w:val="000A0B7B"/>
    <w:rsid w:val="001016E6"/>
    <w:rsid w:val="00120969"/>
    <w:rsid w:val="001438FF"/>
    <w:rsid w:val="00162F27"/>
    <w:rsid w:val="00173992"/>
    <w:rsid w:val="00210D4E"/>
    <w:rsid w:val="00225CD3"/>
    <w:rsid w:val="0027243F"/>
    <w:rsid w:val="002C12C1"/>
    <w:rsid w:val="002C56AA"/>
    <w:rsid w:val="0031279D"/>
    <w:rsid w:val="00335A88"/>
    <w:rsid w:val="003D07FF"/>
    <w:rsid w:val="00401F32"/>
    <w:rsid w:val="00417487"/>
    <w:rsid w:val="004D3336"/>
    <w:rsid w:val="0051508B"/>
    <w:rsid w:val="0053056F"/>
    <w:rsid w:val="00684E5E"/>
    <w:rsid w:val="006856BB"/>
    <w:rsid w:val="006D4657"/>
    <w:rsid w:val="00712397"/>
    <w:rsid w:val="00721F8A"/>
    <w:rsid w:val="007A2D83"/>
    <w:rsid w:val="007C4905"/>
    <w:rsid w:val="007E7AC9"/>
    <w:rsid w:val="007F4E2A"/>
    <w:rsid w:val="00823C72"/>
    <w:rsid w:val="0084122E"/>
    <w:rsid w:val="008903D6"/>
    <w:rsid w:val="008B4CFE"/>
    <w:rsid w:val="0093309B"/>
    <w:rsid w:val="009C547B"/>
    <w:rsid w:val="00A6774B"/>
    <w:rsid w:val="00A7011C"/>
    <w:rsid w:val="00A74E56"/>
    <w:rsid w:val="00A96A41"/>
    <w:rsid w:val="00A96E36"/>
    <w:rsid w:val="00B27EF9"/>
    <w:rsid w:val="00B43914"/>
    <w:rsid w:val="00C22FDE"/>
    <w:rsid w:val="00C90212"/>
    <w:rsid w:val="00C945DA"/>
    <w:rsid w:val="00CD0BBF"/>
    <w:rsid w:val="00D82466"/>
    <w:rsid w:val="00DB06C0"/>
    <w:rsid w:val="00E80554"/>
    <w:rsid w:val="00E91B7A"/>
    <w:rsid w:val="00EA5020"/>
    <w:rsid w:val="00EB1D4C"/>
    <w:rsid w:val="00F4653A"/>
    <w:rsid w:val="00F51CC7"/>
    <w:rsid w:val="00F928EE"/>
    <w:rsid w:val="00FD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B7A"/>
  </w:style>
  <w:style w:type="paragraph" w:styleId="Footer">
    <w:name w:val="footer"/>
    <w:basedOn w:val="Normal"/>
    <w:link w:val="FooterChar"/>
    <w:uiPriority w:val="99"/>
    <w:unhideWhenUsed/>
    <w:rsid w:val="00E91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B7A"/>
  </w:style>
  <w:style w:type="paragraph" w:styleId="BalloonText">
    <w:name w:val="Balloon Text"/>
    <w:basedOn w:val="Normal"/>
    <w:link w:val="BalloonTextChar"/>
    <w:uiPriority w:val="99"/>
    <w:semiHidden/>
    <w:unhideWhenUsed/>
    <w:rsid w:val="0068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B7A"/>
  </w:style>
  <w:style w:type="paragraph" w:styleId="Footer">
    <w:name w:val="footer"/>
    <w:basedOn w:val="Normal"/>
    <w:link w:val="FooterChar"/>
    <w:uiPriority w:val="99"/>
    <w:unhideWhenUsed/>
    <w:rsid w:val="00E91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B7A"/>
  </w:style>
  <w:style w:type="paragraph" w:styleId="BalloonText">
    <w:name w:val="Balloon Text"/>
    <w:basedOn w:val="Normal"/>
    <w:link w:val="BalloonTextChar"/>
    <w:uiPriority w:val="99"/>
    <w:semiHidden/>
    <w:unhideWhenUsed/>
    <w:rsid w:val="0068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5968">
      <w:bodyDiv w:val="1"/>
      <w:marLeft w:val="0"/>
      <w:marRight w:val="0"/>
      <w:marTop w:val="0"/>
      <w:marBottom w:val="0"/>
      <w:divBdr>
        <w:top w:val="none" w:sz="0" w:space="0" w:color="auto"/>
        <w:left w:val="none" w:sz="0" w:space="0" w:color="auto"/>
        <w:bottom w:val="none" w:sz="0" w:space="0" w:color="auto"/>
        <w:right w:val="none" w:sz="0" w:space="0" w:color="auto"/>
      </w:divBdr>
    </w:div>
    <w:div w:id="666245548">
      <w:bodyDiv w:val="1"/>
      <w:marLeft w:val="0"/>
      <w:marRight w:val="0"/>
      <w:marTop w:val="0"/>
      <w:marBottom w:val="0"/>
      <w:divBdr>
        <w:top w:val="none" w:sz="0" w:space="0" w:color="auto"/>
        <w:left w:val="none" w:sz="0" w:space="0" w:color="auto"/>
        <w:bottom w:val="none" w:sz="0" w:space="0" w:color="auto"/>
        <w:right w:val="none" w:sz="0" w:space="0" w:color="auto"/>
      </w:divBdr>
    </w:div>
    <w:div w:id="731123594">
      <w:bodyDiv w:val="1"/>
      <w:marLeft w:val="0"/>
      <w:marRight w:val="0"/>
      <w:marTop w:val="0"/>
      <w:marBottom w:val="0"/>
      <w:divBdr>
        <w:top w:val="none" w:sz="0" w:space="0" w:color="auto"/>
        <w:left w:val="none" w:sz="0" w:space="0" w:color="auto"/>
        <w:bottom w:val="none" w:sz="0" w:space="0" w:color="auto"/>
        <w:right w:val="none" w:sz="0" w:space="0" w:color="auto"/>
      </w:divBdr>
    </w:div>
    <w:div w:id="1468277703">
      <w:bodyDiv w:val="1"/>
      <w:marLeft w:val="0"/>
      <w:marRight w:val="0"/>
      <w:marTop w:val="0"/>
      <w:marBottom w:val="0"/>
      <w:divBdr>
        <w:top w:val="none" w:sz="0" w:space="0" w:color="auto"/>
        <w:left w:val="none" w:sz="0" w:space="0" w:color="auto"/>
        <w:bottom w:val="none" w:sz="0" w:space="0" w:color="auto"/>
        <w:right w:val="none" w:sz="0" w:space="0" w:color="auto"/>
      </w:divBdr>
    </w:div>
    <w:div w:id="21433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50A2F-BD43-43BB-B8BB-0C3951F0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33</cp:revision>
  <dcterms:created xsi:type="dcterms:W3CDTF">2010-05-11T14:56:00Z</dcterms:created>
  <dcterms:modified xsi:type="dcterms:W3CDTF">2010-05-12T03:59:00Z</dcterms:modified>
</cp:coreProperties>
</file>